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501A950" w14:textId="77777777" w:rsidTr="005B0D4A">
        <w:trPr>
          <w:trHeight w:hRule="exact" w:val="1525"/>
        </w:trPr>
        <w:tc>
          <w:tcPr>
            <w:tcW w:w="9360" w:type="dxa"/>
            <w:tcMar>
              <w:top w:w="0" w:type="dxa"/>
              <w:bottom w:w="0" w:type="dxa"/>
            </w:tcMar>
          </w:tcPr>
          <w:p w14:paraId="662BA157" w14:textId="77777777" w:rsidR="00692703" w:rsidRPr="00CF1A49" w:rsidRDefault="00E01D49" w:rsidP="00913946">
            <w:pPr>
              <w:pStyle w:val="Title"/>
            </w:pPr>
            <w:r>
              <w:t>Shain Dholakiya</w:t>
            </w:r>
          </w:p>
          <w:p w14:paraId="32D979D9" w14:textId="77777777" w:rsidR="00692703" w:rsidRPr="00CF1A49" w:rsidRDefault="00692703" w:rsidP="00913946">
            <w:pPr>
              <w:pStyle w:val="ContactInfo"/>
              <w:contextualSpacing w:val="0"/>
            </w:pPr>
            <w:r w:rsidRPr="00CF1A49">
              <w:t xml:space="preserve"> </w:t>
            </w:r>
            <w:r w:rsidR="00E01D49">
              <w:t>Atlanta, GA</w:t>
            </w:r>
          </w:p>
          <w:p w14:paraId="5C243B3E" w14:textId="77777777" w:rsidR="00E01D49" w:rsidRPr="00CF1A49" w:rsidRDefault="00E93455" w:rsidP="00E01D49">
            <w:pPr>
              <w:pStyle w:val="ContactInfoEmphasis"/>
              <w:contextualSpacing w:val="0"/>
            </w:pPr>
            <w:sdt>
              <w:sdtPr>
                <w:alias w:val="Enter email:"/>
                <w:tag w:val="Enter email:"/>
                <w:id w:val="1154873695"/>
                <w:placeholder>
                  <w:docPart w:val="CB668A9E75EA6A49887CE1258C1C9646"/>
                </w:placeholder>
                <w15:appearance w15:val="hidden"/>
              </w:sdtPr>
              <w:sdtEndPr>
                <w:rPr>
                  <w:color w:val="0070C0"/>
                </w:rPr>
              </w:sdtEndPr>
              <w:sdtContent>
                <w:hyperlink r:id="rId7" w:history="1">
                  <w:r w:rsidR="00E01D49" w:rsidRPr="005B0D4A">
                    <w:rPr>
                      <w:rStyle w:val="Hyperlink"/>
                      <w:color w:val="0070C0"/>
                    </w:rPr>
                    <w:t>Email</w:t>
                  </w:r>
                </w:hyperlink>
              </w:sdtContent>
            </w:sdt>
            <w:r w:rsidR="00692703" w:rsidRPr="005B0D4A">
              <w:rPr>
                <w:color w:val="0070C0"/>
              </w:rPr>
              <w:t xml:space="preserve"> </w:t>
            </w:r>
            <w:sdt>
              <w:sdtPr>
                <w:rPr>
                  <w:color w:val="0070C0"/>
                </w:rPr>
                <w:alias w:val="Divider dot:"/>
                <w:tag w:val="Divider dot:"/>
                <w:id w:val="2000459528"/>
                <w:placeholder>
                  <w:docPart w:val="E7D62B9C20823442A8DF971741AB64CD"/>
                </w:placeholder>
                <w:temporary/>
                <w:showingPlcHdr/>
                <w15:appearance w15:val="hidden"/>
              </w:sdtPr>
              <w:sdtEndPr/>
              <w:sdtContent>
                <w:r w:rsidR="00692703" w:rsidRPr="005B0D4A">
                  <w:rPr>
                    <w:color w:val="auto"/>
                  </w:rPr>
                  <w:t>·</w:t>
                </w:r>
              </w:sdtContent>
            </w:sdt>
            <w:r w:rsidR="00692703" w:rsidRPr="005B0D4A">
              <w:rPr>
                <w:color w:val="0070C0"/>
              </w:rPr>
              <w:t xml:space="preserve"> </w:t>
            </w:r>
            <w:hyperlink r:id="rId8" w:history="1">
              <w:r w:rsidR="00E01D49" w:rsidRPr="005B0D4A">
                <w:rPr>
                  <w:rStyle w:val="Hyperlink"/>
                  <w:color w:val="0070C0"/>
                </w:rPr>
                <w:t>LinkedIn</w:t>
              </w:r>
            </w:hyperlink>
            <w:r w:rsidR="00692703" w:rsidRPr="005B0D4A">
              <w:rPr>
                <w:color w:val="auto"/>
              </w:rPr>
              <w:t xml:space="preserve"> </w:t>
            </w:r>
            <w:sdt>
              <w:sdtPr>
                <w:rPr>
                  <w:color w:val="auto"/>
                </w:rPr>
                <w:alias w:val="Divider dot:"/>
                <w:tag w:val="Divider dot:"/>
                <w:id w:val="759871761"/>
                <w:placeholder>
                  <w:docPart w:val="51C341E6D877BE47B7D69D38BB2E6294"/>
                </w:placeholder>
                <w:temporary/>
                <w:showingPlcHdr/>
                <w15:appearance w15:val="hidden"/>
              </w:sdtPr>
              <w:sdtEndPr/>
              <w:sdtContent>
                <w:r w:rsidR="00692703" w:rsidRPr="005B0D4A">
                  <w:rPr>
                    <w:color w:val="auto"/>
                  </w:rPr>
                  <w:t>·</w:t>
                </w:r>
              </w:sdtContent>
            </w:sdt>
            <w:r w:rsidR="00E01D49" w:rsidRPr="005B0D4A">
              <w:rPr>
                <w:color w:val="auto"/>
              </w:rPr>
              <w:t xml:space="preserve"> </w:t>
            </w:r>
            <w:hyperlink r:id="rId9" w:history="1">
              <w:r w:rsidR="00E01D49" w:rsidRPr="005B0D4A">
                <w:rPr>
                  <w:rStyle w:val="Hyperlink"/>
                  <w:color w:val="0070C0"/>
                </w:rPr>
                <w:t>GitHub</w:t>
              </w:r>
            </w:hyperlink>
            <w:r w:rsidR="00E01D49" w:rsidRPr="005B0D4A">
              <w:rPr>
                <w:color w:val="0070C0"/>
              </w:rPr>
              <w:t xml:space="preserve"> </w:t>
            </w:r>
            <w:sdt>
              <w:sdtPr>
                <w:rPr>
                  <w:color w:val="0070C0"/>
                </w:rPr>
                <w:alias w:val="Divider dot:"/>
                <w:tag w:val="Divider dot:"/>
                <w:id w:val="922384443"/>
                <w:placeholder>
                  <w:docPart w:val="89880E59209E5144AE51BD9A635340E4"/>
                </w:placeholder>
                <w:temporary/>
                <w:showingPlcHdr/>
                <w15:appearance w15:val="hidden"/>
              </w:sdtPr>
              <w:sdtEndPr/>
              <w:sdtContent>
                <w:r w:rsidR="00E01D49" w:rsidRPr="005B0D4A">
                  <w:rPr>
                    <w:color w:val="auto"/>
                  </w:rPr>
                  <w:t>·</w:t>
                </w:r>
              </w:sdtContent>
            </w:sdt>
            <w:r w:rsidR="00E01D49" w:rsidRPr="005B0D4A">
              <w:rPr>
                <w:color w:val="0070C0"/>
              </w:rPr>
              <w:t xml:space="preserve"> </w:t>
            </w:r>
            <w:hyperlink r:id="rId10" w:history="1">
              <w:r w:rsidR="00E01D49" w:rsidRPr="005B0D4A">
                <w:rPr>
                  <w:rStyle w:val="Hyperlink"/>
                  <w:color w:val="0070C0"/>
                </w:rPr>
                <w:t>Website</w:t>
              </w:r>
            </w:hyperlink>
          </w:p>
        </w:tc>
      </w:tr>
      <w:tr w:rsidR="009571D8" w:rsidRPr="00CF1A49" w14:paraId="57D71BEE" w14:textId="77777777" w:rsidTr="00692703">
        <w:tc>
          <w:tcPr>
            <w:tcW w:w="9360" w:type="dxa"/>
            <w:tcMar>
              <w:top w:w="432" w:type="dxa"/>
            </w:tcMar>
          </w:tcPr>
          <w:p w14:paraId="6FCAFC6C" w14:textId="6E9029E9" w:rsidR="00D77963" w:rsidRDefault="00D77963" w:rsidP="00D77963">
            <w:r>
              <w:rPr>
                <w:rFonts w:ascii="Segoe UI" w:hAnsi="Segoe UI" w:cs="Segoe UI"/>
                <w:shd w:val="clear" w:color="auto" w:fill="FFFFFF"/>
              </w:rPr>
              <w:t xml:space="preserve">Full Stack </w:t>
            </w:r>
            <w:r w:rsidR="00E01D49">
              <w:rPr>
                <w:rFonts w:ascii="Segoe UI" w:hAnsi="Segoe UI" w:cs="Segoe UI"/>
                <w:shd w:val="clear" w:color="auto" w:fill="FFFFFF"/>
              </w:rPr>
              <w:t>Web Developer with a background in teaching and customer service pursuing an advanced degree in Computer Science. Proven ability to learn information quickly and communicate it in an easy to understand format. Successful experience working directly with the public as an information source. Strong problem-solving skills with the ability to deliver solutions to ensure customer satisfaction.</w:t>
            </w:r>
            <w:r>
              <w:rPr>
                <w:rFonts w:ascii="Segoe UI" w:hAnsi="Segoe UI" w:cs="Segoe UI"/>
                <w:shd w:val="clear" w:color="auto" w:fill="FFFFFF"/>
              </w:rPr>
              <w:t xml:space="preserve"> I have completed several programs to expand my knowledge and offerings. My latest achievement was a certification in Full Stack Web Development from Georgia Tech. </w:t>
            </w:r>
          </w:p>
          <w:p w14:paraId="5BC96290" w14:textId="2B209125" w:rsidR="001755A8" w:rsidRPr="00CF1A49" w:rsidRDefault="001755A8" w:rsidP="00913946"/>
        </w:tc>
      </w:tr>
    </w:tbl>
    <w:p w14:paraId="72576FB2" w14:textId="77777777" w:rsidR="00E01D49" w:rsidRPr="00CF1A49" w:rsidRDefault="00EE6B7C" w:rsidP="00E01D49">
      <w:pPr>
        <w:pStyle w:val="Heading1"/>
      </w:pPr>
      <w:r>
        <w:t xml:space="preserve">Technical </w:t>
      </w:r>
      <w:sdt>
        <w:sdtPr>
          <w:alias w:val="Skills:"/>
          <w:tag w:val="Skills:"/>
          <w:id w:val="75184571"/>
          <w:placeholder>
            <w:docPart w:val="2F7E97E185A8B14089C4BE6160C071F0"/>
          </w:placeholder>
          <w:temporary/>
          <w:showingPlcHdr/>
          <w15:appearance w15:val="hidden"/>
        </w:sdtPr>
        <w:sdtEndPr/>
        <w:sdtContent>
          <w:r w:rsidR="00E01D49" w:rsidRPr="00CF1A49">
            <w:t>Skills</w:t>
          </w:r>
        </w:sdtContent>
      </w:sdt>
    </w:p>
    <w:tbl>
      <w:tblPr>
        <w:tblStyle w:val="TableGrid"/>
        <w:tblW w:w="3317" w:type="pct"/>
        <w:tblCellMar>
          <w:left w:w="0" w:type="dxa"/>
          <w:right w:w="0" w:type="dxa"/>
        </w:tblCellMar>
        <w:tblLook w:val="04A0" w:firstRow="1" w:lastRow="0" w:firstColumn="1" w:lastColumn="0" w:noHBand="0" w:noVBand="1"/>
        <w:tblDescription w:val="Skills layout table"/>
      </w:tblPr>
      <w:tblGrid>
        <w:gridCol w:w="1878"/>
        <w:gridCol w:w="2236"/>
        <w:gridCol w:w="2095"/>
      </w:tblGrid>
      <w:tr w:rsidR="00BD7601" w:rsidRPr="006E1507" w14:paraId="62B05A31" w14:textId="77777777" w:rsidTr="00775C68">
        <w:trPr>
          <w:trHeight w:val="1309"/>
        </w:trPr>
        <w:tc>
          <w:tcPr>
            <w:tcW w:w="1978" w:type="dxa"/>
          </w:tcPr>
          <w:p w14:paraId="1F64F1A2" w14:textId="77777777" w:rsidR="00BD7601" w:rsidRPr="006E1507" w:rsidRDefault="00BD7601" w:rsidP="00BD7601">
            <w:pPr>
              <w:pStyle w:val="ListBullet"/>
              <w:contextualSpacing w:val="0"/>
            </w:pPr>
            <w:r>
              <w:t>HTML/CSS</w:t>
            </w:r>
          </w:p>
          <w:p w14:paraId="7E9691F7" w14:textId="77777777" w:rsidR="00BD7601" w:rsidRDefault="00BD7601" w:rsidP="00BD7601">
            <w:pPr>
              <w:pStyle w:val="ListBullet"/>
              <w:contextualSpacing w:val="0"/>
            </w:pPr>
            <w:r>
              <w:t>Bootstrap</w:t>
            </w:r>
          </w:p>
          <w:p w14:paraId="716AA0D2" w14:textId="77777777" w:rsidR="00BD7601" w:rsidRDefault="00BD7601" w:rsidP="00BD7601">
            <w:pPr>
              <w:pStyle w:val="ListBullet"/>
              <w:contextualSpacing w:val="0"/>
            </w:pPr>
            <w:r>
              <w:t>JavaScript</w:t>
            </w:r>
          </w:p>
          <w:p w14:paraId="22A88E4E" w14:textId="77777777" w:rsidR="00BD7601" w:rsidRDefault="00BD7601" w:rsidP="00BD7601">
            <w:pPr>
              <w:pStyle w:val="ListBullet"/>
              <w:contextualSpacing w:val="0"/>
            </w:pPr>
            <w:r>
              <w:t>jQuery</w:t>
            </w:r>
          </w:p>
          <w:p w14:paraId="52E761BC" w14:textId="77777777" w:rsidR="00EE3C2B" w:rsidRDefault="00BD7601" w:rsidP="00EE3C2B">
            <w:pPr>
              <w:pStyle w:val="ListBullet"/>
              <w:contextualSpacing w:val="0"/>
            </w:pPr>
            <w:r>
              <w:t>JSON</w:t>
            </w:r>
          </w:p>
          <w:p w14:paraId="3767FD1C" w14:textId="6B69D17A" w:rsidR="00181C0B" w:rsidRPr="006E1507" w:rsidRDefault="00181C0B" w:rsidP="00EE3C2B">
            <w:pPr>
              <w:pStyle w:val="ListBullet"/>
              <w:contextualSpacing w:val="0"/>
            </w:pPr>
            <w:r>
              <w:t>AJAX</w:t>
            </w:r>
          </w:p>
        </w:tc>
        <w:tc>
          <w:tcPr>
            <w:tcW w:w="2342" w:type="dxa"/>
            <w:tcMar>
              <w:left w:w="360" w:type="dxa"/>
            </w:tcMar>
          </w:tcPr>
          <w:p w14:paraId="00307461" w14:textId="69A11D5A" w:rsidR="00BD7601" w:rsidRDefault="009A035C" w:rsidP="00181C0B">
            <w:pPr>
              <w:pStyle w:val="ListBullet"/>
              <w:contextualSpacing w:val="0"/>
            </w:pPr>
            <w:r>
              <w:t>Firebase</w:t>
            </w:r>
          </w:p>
          <w:p w14:paraId="775EF5BF" w14:textId="4EBB7FB1" w:rsidR="00BD7601" w:rsidRDefault="009A035C" w:rsidP="00EE3C2B">
            <w:pPr>
              <w:pStyle w:val="ListBullet"/>
              <w:contextualSpacing w:val="0"/>
            </w:pPr>
            <w:r>
              <w:t>MongoDB</w:t>
            </w:r>
          </w:p>
          <w:p w14:paraId="2571499E" w14:textId="523A07DE" w:rsidR="008A1DEE" w:rsidRDefault="009A035C" w:rsidP="00BD7601">
            <w:pPr>
              <w:pStyle w:val="ListBullet"/>
              <w:contextualSpacing w:val="0"/>
            </w:pPr>
            <w:r>
              <w:t>Express.js</w:t>
            </w:r>
          </w:p>
          <w:p w14:paraId="0DF311E3" w14:textId="77777777" w:rsidR="00EE3C2B" w:rsidRDefault="009A035C" w:rsidP="00BD7601">
            <w:pPr>
              <w:pStyle w:val="ListBullet"/>
              <w:contextualSpacing w:val="0"/>
            </w:pPr>
            <w:r>
              <w:t>React.js</w:t>
            </w:r>
          </w:p>
          <w:p w14:paraId="56CCB3B9" w14:textId="77777777" w:rsidR="00181C0B" w:rsidRDefault="00181C0B" w:rsidP="00BD7601">
            <w:pPr>
              <w:pStyle w:val="ListBullet"/>
              <w:contextualSpacing w:val="0"/>
            </w:pPr>
            <w:r>
              <w:t>Node.js</w:t>
            </w:r>
          </w:p>
          <w:p w14:paraId="110688D7" w14:textId="5332A7E2" w:rsidR="00181C0B" w:rsidRPr="006E1507" w:rsidRDefault="00181C0B" w:rsidP="00BD7601">
            <w:pPr>
              <w:pStyle w:val="ListBullet"/>
              <w:contextualSpacing w:val="0"/>
            </w:pPr>
            <w:r>
              <w:t>C#</w:t>
            </w:r>
          </w:p>
        </w:tc>
        <w:tc>
          <w:tcPr>
            <w:tcW w:w="1890" w:type="dxa"/>
          </w:tcPr>
          <w:p w14:paraId="50B5D5E7" w14:textId="4ED68347" w:rsidR="00EE3C2B" w:rsidRPr="00181C0B" w:rsidRDefault="00EE3C2B" w:rsidP="00181C0B">
            <w:pPr>
              <w:pStyle w:val="ListBullet"/>
              <w:contextualSpacing w:val="0"/>
              <w:rPr>
                <w:rStyle w:val="Hyperlink"/>
                <w:color w:val="0070C0"/>
                <w:u w:val="none"/>
              </w:rPr>
            </w:pPr>
            <w:r>
              <w:t>ASP.Net</w:t>
            </w:r>
          </w:p>
          <w:p w14:paraId="67FAB225" w14:textId="1AB4D4F9" w:rsidR="00375793" w:rsidRPr="009A035C" w:rsidRDefault="00E93455" w:rsidP="009A035C">
            <w:pPr>
              <w:pStyle w:val="ListBullet"/>
              <w:contextualSpacing w:val="0"/>
              <w:rPr>
                <w:rStyle w:val="Hyperlink"/>
                <w:color w:val="595959" w:themeColor="text1" w:themeTint="A6"/>
                <w:u w:val="none"/>
              </w:rPr>
            </w:pPr>
            <w:hyperlink r:id="rId11" w:history="1">
              <w:r w:rsidR="00375793" w:rsidRPr="00E57638">
                <w:rPr>
                  <w:rStyle w:val="Hyperlink"/>
                  <w:color w:val="0070C0"/>
                </w:rPr>
                <w:t>PostgreSQL</w:t>
              </w:r>
            </w:hyperlink>
            <w:r w:rsidR="009A035C">
              <w:t>/MySQL</w:t>
            </w:r>
          </w:p>
          <w:p w14:paraId="1046DA0F" w14:textId="16771D1A" w:rsidR="00BD7601" w:rsidRDefault="00BD7601" w:rsidP="00BD7601">
            <w:pPr>
              <w:pStyle w:val="ListBullet"/>
              <w:contextualSpacing w:val="0"/>
            </w:pPr>
            <w:r>
              <w:t>Git/GitHub</w:t>
            </w:r>
          </w:p>
          <w:p w14:paraId="72A42DE8" w14:textId="4E92888C" w:rsidR="00181C0B" w:rsidRDefault="00181C0B" w:rsidP="00BD7601">
            <w:pPr>
              <w:pStyle w:val="ListBullet"/>
              <w:contextualSpacing w:val="0"/>
            </w:pPr>
            <w:r>
              <w:t>Heroku</w:t>
            </w:r>
          </w:p>
          <w:p w14:paraId="668D3F05" w14:textId="3268F646" w:rsidR="002E342F" w:rsidRDefault="002E342F" w:rsidP="00BD7601">
            <w:pPr>
              <w:pStyle w:val="ListBullet"/>
              <w:contextualSpacing w:val="0"/>
            </w:pPr>
            <w:r>
              <w:t>Java</w:t>
            </w:r>
            <w:bookmarkStart w:id="0" w:name="_GoBack"/>
            <w:bookmarkEnd w:id="0"/>
          </w:p>
          <w:p w14:paraId="09281B6A" w14:textId="77777777" w:rsidR="00BD7601" w:rsidRPr="006E1507" w:rsidRDefault="00BD7601" w:rsidP="00BD7601">
            <w:pPr>
              <w:pStyle w:val="ListBullet"/>
              <w:numPr>
                <w:ilvl w:val="0"/>
                <w:numId w:val="0"/>
              </w:numPr>
              <w:ind w:left="360"/>
              <w:contextualSpacing w:val="0"/>
            </w:pPr>
          </w:p>
        </w:tc>
      </w:tr>
    </w:tbl>
    <w:p w14:paraId="2280FBD8" w14:textId="77777777" w:rsidR="00EE6B7C" w:rsidRDefault="00EE6B7C" w:rsidP="00EE6B7C">
      <w:pPr>
        <w:pStyle w:val="Heading1"/>
      </w:pPr>
      <w:r>
        <w:t xml:space="preserve">Soft </w:t>
      </w:r>
      <w:sdt>
        <w:sdtPr>
          <w:alias w:val="Skills:"/>
          <w:tag w:val="Skills:"/>
          <w:id w:val="-399434452"/>
          <w:placeholder>
            <w:docPart w:val="FA3CBF6D2456FC40AE8F921056B62FFD"/>
          </w:placeholder>
          <w:temporary/>
          <w:showingPlcHdr/>
          <w15:appearance w15:val="hidden"/>
        </w:sdtPr>
        <w:sdtEndPr/>
        <w:sdtContent>
          <w:r w:rsidRPr="00CF1A49">
            <w:t>Skills</w:t>
          </w:r>
        </w:sdtContent>
      </w:sdt>
      <w:r>
        <w:t>/Languages</w:t>
      </w:r>
    </w:p>
    <w:tbl>
      <w:tblPr>
        <w:tblStyle w:val="TableGrid"/>
        <w:tblW w:w="2174" w:type="pct"/>
        <w:tblCellMar>
          <w:left w:w="0" w:type="dxa"/>
          <w:right w:w="0" w:type="dxa"/>
        </w:tblCellMar>
        <w:tblLook w:val="04A0" w:firstRow="1" w:lastRow="0" w:firstColumn="1" w:lastColumn="0" w:noHBand="0" w:noVBand="1"/>
        <w:tblDescription w:val="Skills layout table"/>
      </w:tblPr>
      <w:tblGrid>
        <w:gridCol w:w="2036"/>
        <w:gridCol w:w="2034"/>
      </w:tblGrid>
      <w:tr w:rsidR="00EE6B7C" w:rsidRPr="006E1507" w14:paraId="3A311A62" w14:textId="77777777" w:rsidTr="00EE6B7C">
        <w:trPr>
          <w:trHeight w:val="1507"/>
        </w:trPr>
        <w:tc>
          <w:tcPr>
            <w:tcW w:w="2036" w:type="dxa"/>
          </w:tcPr>
          <w:p w14:paraId="494A527A" w14:textId="77777777" w:rsidR="00EE6B7C" w:rsidRPr="006E1507" w:rsidRDefault="00EE6B7C" w:rsidP="00EE6B7C">
            <w:pPr>
              <w:pStyle w:val="ListBullet"/>
              <w:contextualSpacing w:val="0"/>
            </w:pPr>
            <w:r>
              <w:t>Self-Motivated</w:t>
            </w:r>
          </w:p>
          <w:p w14:paraId="434AF753" w14:textId="77777777" w:rsidR="00EE6B7C" w:rsidRDefault="00EE6B7C" w:rsidP="00EE6B7C">
            <w:pPr>
              <w:pStyle w:val="ListBullet"/>
              <w:contextualSpacing w:val="0"/>
            </w:pPr>
            <w:r>
              <w:t>Critical Thinking</w:t>
            </w:r>
          </w:p>
          <w:p w14:paraId="2DFEFF4C" w14:textId="77777777" w:rsidR="00EE6B7C" w:rsidRDefault="00EE6B7C" w:rsidP="00EE6B7C">
            <w:pPr>
              <w:pStyle w:val="ListBullet"/>
              <w:contextualSpacing w:val="0"/>
            </w:pPr>
            <w:r>
              <w:t>Communication</w:t>
            </w:r>
          </w:p>
          <w:p w14:paraId="2A94DFC7" w14:textId="77777777" w:rsidR="00EE6B7C" w:rsidRDefault="00EE6B7C" w:rsidP="00EE6B7C">
            <w:pPr>
              <w:pStyle w:val="ListBullet"/>
            </w:pPr>
            <w:r>
              <w:t>Adaptability</w:t>
            </w:r>
          </w:p>
          <w:p w14:paraId="2C598E9D" w14:textId="77777777" w:rsidR="00EE6B7C" w:rsidRDefault="00EE6B7C" w:rsidP="00EE6B7C">
            <w:pPr>
              <w:pStyle w:val="ListBullet"/>
            </w:pPr>
            <w:r>
              <w:t>Determination</w:t>
            </w:r>
          </w:p>
          <w:p w14:paraId="02C0F528" w14:textId="77777777" w:rsidR="00EE6B7C" w:rsidRPr="006E1507" w:rsidRDefault="00EE6B7C" w:rsidP="00EE6B7C">
            <w:pPr>
              <w:pStyle w:val="ListBullet"/>
              <w:numPr>
                <w:ilvl w:val="0"/>
                <w:numId w:val="0"/>
              </w:numPr>
              <w:ind w:left="360"/>
              <w:contextualSpacing w:val="0"/>
            </w:pPr>
          </w:p>
        </w:tc>
        <w:tc>
          <w:tcPr>
            <w:tcW w:w="2034" w:type="dxa"/>
            <w:tcMar>
              <w:left w:w="360" w:type="dxa"/>
            </w:tcMar>
          </w:tcPr>
          <w:p w14:paraId="3F89A406" w14:textId="77777777" w:rsidR="00EE6B7C" w:rsidRPr="006E1507" w:rsidRDefault="00EE6B7C" w:rsidP="000C6185">
            <w:pPr>
              <w:pStyle w:val="ListBullet"/>
              <w:contextualSpacing w:val="0"/>
            </w:pPr>
            <w:r>
              <w:t>English</w:t>
            </w:r>
          </w:p>
          <w:p w14:paraId="1E663F45" w14:textId="77777777" w:rsidR="00EE6B7C" w:rsidRPr="006E1507" w:rsidRDefault="00EE6B7C" w:rsidP="000C6185">
            <w:pPr>
              <w:pStyle w:val="ListBullet"/>
              <w:contextualSpacing w:val="0"/>
            </w:pPr>
            <w:r>
              <w:t>Gujarati</w:t>
            </w:r>
          </w:p>
          <w:p w14:paraId="5395F050" w14:textId="77777777" w:rsidR="00EE6B7C" w:rsidRPr="006E1507" w:rsidRDefault="00EE6B7C" w:rsidP="00EE6B7C">
            <w:pPr>
              <w:pStyle w:val="ListBullet"/>
              <w:contextualSpacing w:val="0"/>
            </w:pPr>
            <w:r>
              <w:t>Hindi</w:t>
            </w:r>
          </w:p>
        </w:tc>
      </w:tr>
    </w:tbl>
    <w:p w14:paraId="08CDFBF8" w14:textId="77777777" w:rsidR="00AD782D" w:rsidRDefault="00E01D49" w:rsidP="0062312F">
      <w:pPr>
        <w:pStyle w:val="Heading1"/>
      </w:pPr>
      <w:r>
        <w:t>Projects</w:t>
      </w:r>
    </w:p>
    <w:p w14:paraId="61480ED1" w14:textId="77777777" w:rsidR="000B70B4" w:rsidRDefault="000B70B4" w:rsidP="00951EF5">
      <w:pPr>
        <w:pStyle w:val="Heading2"/>
      </w:pPr>
      <w:r>
        <w:t>Workout buddies</w:t>
      </w:r>
    </w:p>
    <w:p w14:paraId="246D4AD5" w14:textId="77777777" w:rsidR="000B70B4" w:rsidRDefault="00E93455" w:rsidP="000B70B4">
      <w:pPr>
        <w:pStyle w:val="Heading3"/>
        <w:rPr>
          <w:color w:val="0070C0"/>
          <w:sz w:val="20"/>
          <w:szCs w:val="20"/>
        </w:rPr>
      </w:pPr>
      <w:hyperlink r:id="rId12" w:history="1">
        <w:r w:rsidR="000B70B4" w:rsidRPr="006B4399">
          <w:rPr>
            <w:rStyle w:val="Hyperlink"/>
            <w:color w:val="0070C0"/>
            <w:sz w:val="20"/>
            <w:szCs w:val="20"/>
          </w:rPr>
          <w:t>Code</w:t>
        </w:r>
      </w:hyperlink>
      <w:r w:rsidR="000B70B4">
        <w:rPr>
          <w:sz w:val="20"/>
          <w:szCs w:val="20"/>
        </w:rPr>
        <w:t xml:space="preserve"> | </w:t>
      </w:r>
      <w:hyperlink r:id="rId13" w:history="1">
        <w:r w:rsidR="000B70B4" w:rsidRPr="002F0A1B">
          <w:rPr>
            <w:rStyle w:val="Hyperlink"/>
            <w:color w:val="0070C0"/>
            <w:sz w:val="20"/>
            <w:szCs w:val="20"/>
          </w:rPr>
          <w:t>App</w:t>
        </w:r>
      </w:hyperlink>
    </w:p>
    <w:p w14:paraId="0FDC9E3B" w14:textId="77777777" w:rsidR="000B70B4" w:rsidRPr="002A07F3" w:rsidRDefault="000B70B4" w:rsidP="000B70B4">
      <w:pPr>
        <w:pStyle w:val="Heading3"/>
        <w:numPr>
          <w:ilvl w:val="0"/>
          <w:numId w:val="22"/>
        </w:numPr>
        <w:rPr>
          <w:color w:val="1D824C" w:themeColor="accent1"/>
          <w:sz w:val="20"/>
          <w:szCs w:val="20"/>
        </w:rPr>
      </w:pPr>
      <w:r w:rsidRPr="002A07F3">
        <w:rPr>
          <w:color w:val="1D824C" w:themeColor="accent1"/>
          <w:sz w:val="20"/>
          <w:szCs w:val="20"/>
        </w:rPr>
        <w:t xml:space="preserve">Bootstrap, Javascript, jquery, </w:t>
      </w:r>
      <w:r>
        <w:rPr>
          <w:color w:val="1D824C" w:themeColor="accent1"/>
          <w:sz w:val="20"/>
          <w:szCs w:val="20"/>
        </w:rPr>
        <w:t xml:space="preserve">materialize, google maps api, open cage weather api, and </w:t>
      </w:r>
      <w:r w:rsidRPr="002A07F3">
        <w:rPr>
          <w:color w:val="1D824C" w:themeColor="accent1"/>
          <w:sz w:val="20"/>
          <w:szCs w:val="20"/>
        </w:rPr>
        <w:t>firebase</w:t>
      </w:r>
    </w:p>
    <w:p w14:paraId="1DAEF08A" w14:textId="77777777" w:rsidR="000B70B4" w:rsidRPr="002A07F3" w:rsidRDefault="000B70B4" w:rsidP="000B70B4">
      <w:pPr>
        <w:pStyle w:val="Heading3"/>
        <w:numPr>
          <w:ilvl w:val="0"/>
          <w:numId w:val="22"/>
        </w:numPr>
        <w:rPr>
          <w:sz w:val="20"/>
          <w:szCs w:val="20"/>
        </w:rPr>
      </w:pPr>
      <w:r w:rsidRPr="002A07F3">
        <w:rPr>
          <w:sz w:val="20"/>
          <w:szCs w:val="20"/>
        </w:rPr>
        <w:t xml:space="preserve">an app that </w:t>
      </w:r>
      <w:r>
        <w:rPr>
          <w:sz w:val="20"/>
          <w:szCs w:val="20"/>
        </w:rPr>
        <w:t>allows fitness enthusiast to connect with each other for a workout</w:t>
      </w:r>
    </w:p>
    <w:p w14:paraId="5B4E8CF6" w14:textId="77777777" w:rsidR="000B70B4" w:rsidRPr="002A07F3" w:rsidRDefault="000B70B4" w:rsidP="000B70B4">
      <w:pPr>
        <w:pStyle w:val="Heading3"/>
        <w:numPr>
          <w:ilvl w:val="0"/>
          <w:numId w:val="22"/>
        </w:numPr>
        <w:rPr>
          <w:sz w:val="20"/>
          <w:szCs w:val="20"/>
        </w:rPr>
      </w:pPr>
      <w:r>
        <w:rPr>
          <w:sz w:val="20"/>
          <w:szCs w:val="20"/>
        </w:rPr>
        <w:t xml:space="preserve">Using real time data, a user can see other nearby users to connect with them and become buddies </w:t>
      </w:r>
    </w:p>
    <w:p w14:paraId="6F82A75C" w14:textId="77777777" w:rsidR="000B70B4" w:rsidRPr="000B70B4" w:rsidRDefault="000B70B4" w:rsidP="000B70B4">
      <w:pPr>
        <w:pStyle w:val="Heading3"/>
        <w:numPr>
          <w:ilvl w:val="0"/>
          <w:numId w:val="22"/>
        </w:numPr>
        <w:rPr>
          <w:sz w:val="20"/>
          <w:szCs w:val="20"/>
        </w:rPr>
      </w:pPr>
      <w:r>
        <w:rPr>
          <w:sz w:val="20"/>
          <w:szCs w:val="20"/>
        </w:rPr>
        <w:t xml:space="preserve">Also, users can see nearby workouts to join based on their fitness level or create a workout themselves </w:t>
      </w:r>
    </w:p>
    <w:p w14:paraId="61E185E9" w14:textId="77777777" w:rsidR="00A311BB" w:rsidRDefault="00A311BB" w:rsidP="00AC3853">
      <w:pPr>
        <w:pStyle w:val="Heading2"/>
      </w:pPr>
    </w:p>
    <w:p w14:paraId="025B6724" w14:textId="6E1CCC96" w:rsidR="00AC3853" w:rsidRDefault="00AC3853" w:rsidP="00AC3853">
      <w:pPr>
        <w:pStyle w:val="Heading2"/>
      </w:pPr>
      <w:r>
        <w:lastRenderedPageBreak/>
        <w:t>LIRI</w:t>
      </w:r>
    </w:p>
    <w:p w14:paraId="07908727" w14:textId="5353608D" w:rsidR="00AC3853" w:rsidRDefault="00E93455" w:rsidP="00AC3853">
      <w:pPr>
        <w:pStyle w:val="Heading3"/>
        <w:rPr>
          <w:color w:val="0070C0"/>
          <w:sz w:val="20"/>
          <w:szCs w:val="20"/>
        </w:rPr>
      </w:pPr>
      <w:hyperlink r:id="rId14" w:history="1">
        <w:r w:rsidR="00AC3853" w:rsidRPr="00AC3853">
          <w:rPr>
            <w:rStyle w:val="Hyperlink"/>
            <w:color w:val="0070C0"/>
            <w:sz w:val="20"/>
            <w:szCs w:val="20"/>
          </w:rPr>
          <w:t>Code</w:t>
        </w:r>
      </w:hyperlink>
      <w:r w:rsidR="00AC3853">
        <w:rPr>
          <w:sz w:val="20"/>
          <w:szCs w:val="20"/>
        </w:rPr>
        <w:t xml:space="preserve"> </w:t>
      </w:r>
    </w:p>
    <w:p w14:paraId="4E9DAA0D" w14:textId="77777777" w:rsidR="00AC3853" w:rsidRDefault="00AC3853" w:rsidP="00AC3853">
      <w:pPr>
        <w:pStyle w:val="Heading3"/>
        <w:numPr>
          <w:ilvl w:val="0"/>
          <w:numId w:val="22"/>
        </w:numPr>
        <w:rPr>
          <w:color w:val="1D824C" w:themeColor="accent1"/>
          <w:sz w:val="20"/>
          <w:szCs w:val="20"/>
        </w:rPr>
      </w:pPr>
      <w:r>
        <w:rPr>
          <w:color w:val="1D824C" w:themeColor="accent1"/>
          <w:sz w:val="20"/>
          <w:szCs w:val="20"/>
        </w:rPr>
        <w:t>Node.js (axios, node-spotify-api, omdb api, bands in town api, moment, and dotenv)</w:t>
      </w:r>
    </w:p>
    <w:p w14:paraId="11919F1D" w14:textId="77777777" w:rsidR="00AC3853" w:rsidRDefault="00AC3853" w:rsidP="00AC3853">
      <w:pPr>
        <w:pStyle w:val="Heading3"/>
        <w:numPr>
          <w:ilvl w:val="0"/>
          <w:numId w:val="22"/>
        </w:numPr>
        <w:rPr>
          <w:sz w:val="20"/>
          <w:szCs w:val="20"/>
        </w:rPr>
      </w:pPr>
      <w:r>
        <w:rPr>
          <w:sz w:val="20"/>
          <w:szCs w:val="20"/>
        </w:rPr>
        <w:t>This liri node app is like iphone’s siri</w:t>
      </w:r>
    </w:p>
    <w:p w14:paraId="1A91E365" w14:textId="77777777" w:rsidR="00AC3853" w:rsidRDefault="00AC3853" w:rsidP="00AC3853">
      <w:pPr>
        <w:pStyle w:val="Heading3"/>
        <w:numPr>
          <w:ilvl w:val="0"/>
          <w:numId w:val="22"/>
        </w:numPr>
        <w:rPr>
          <w:sz w:val="20"/>
          <w:szCs w:val="20"/>
        </w:rPr>
      </w:pPr>
      <w:r>
        <w:rPr>
          <w:sz w:val="20"/>
          <w:szCs w:val="20"/>
        </w:rPr>
        <w:t>while siri is a speech interpretation and recognition interface, liri is a language interpretation and recognition interface</w:t>
      </w:r>
    </w:p>
    <w:p w14:paraId="69CD5495" w14:textId="77777777" w:rsidR="00AC3853" w:rsidRPr="00AC3853" w:rsidRDefault="00AC3853" w:rsidP="00951EF5">
      <w:pPr>
        <w:pStyle w:val="Heading3"/>
        <w:numPr>
          <w:ilvl w:val="0"/>
          <w:numId w:val="22"/>
        </w:numPr>
        <w:rPr>
          <w:sz w:val="20"/>
          <w:szCs w:val="20"/>
        </w:rPr>
      </w:pPr>
      <w:r>
        <w:rPr>
          <w:sz w:val="20"/>
          <w:szCs w:val="20"/>
        </w:rPr>
        <w:t xml:space="preserve">liri is a command line node app that takes in parameters and gives you back data </w:t>
      </w:r>
    </w:p>
    <w:p w14:paraId="0532CF7E" w14:textId="77777777" w:rsidR="000B70B4" w:rsidRDefault="000B70B4" w:rsidP="00951EF5">
      <w:pPr>
        <w:pStyle w:val="Heading2"/>
      </w:pPr>
      <w:r>
        <w:t>employee tracker</w:t>
      </w:r>
    </w:p>
    <w:p w14:paraId="094ED5D1" w14:textId="77777777" w:rsidR="00951EF5" w:rsidRDefault="00E93455" w:rsidP="00951EF5">
      <w:pPr>
        <w:pStyle w:val="Heading3"/>
        <w:rPr>
          <w:color w:val="0070C0"/>
          <w:sz w:val="20"/>
          <w:szCs w:val="20"/>
        </w:rPr>
      </w:pPr>
      <w:hyperlink r:id="rId15" w:history="1">
        <w:r w:rsidR="00951EF5" w:rsidRPr="006B4399">
          <w:rPr>
            <w:rStyle w:val="Hyperlink"/>
            <w:color w:val="0070C0"/>
            <w:sz w:val="20"/>
            <w:szCs w:val="20"/>
          </w:rPr>
          <w:t>Code</w:t>
        </w:r>
      </w:hyperlink>
      <w:r w:rsidR="00951EF5">
        <w:rPr>
          <w:sz w:val="20"/>
          <w:szCs w:val="20"/>
        </w:rPr>
        <w:t xml:space="preserve"> </w:t>
      </w:r>
      <w:r w:rsidR="006B4399">
        <w:rPr>
          <w:sz w:val="20"/>
          <w:szCs w:val="20"/>
        </w:rPr>
        <w:t xml:space="preserve">| </w:t>
      </w:r>
      <w:hyperlink r:id="rId16" w:history="1">
        <w:r w:rsidR="006B4399" w:rsidRPr="002F0A1B">
          <w:rPr>
            <w:rStyle w:val="Hyperlink"/>
            <w:color w:val="0070C0"/>
            <w:sz w:val="20"/>
            <w:szCs w:val="20"/>
          </w:rPr>
          <w:t>App</w:t>
        </w:r>
      </w:hyperlink>
    </w:p>
    <w:p w14:paraId="306D5984" w14:textId="77777777" w:rsidR="00774C8F" w:rsidRPr="002A07F3" w:rsidRDefault="002A07F3" w:rsidP="002A07F3">
      <w:pPr>
        <w:pStyle w:val="Heading3"/>
        <w:numPr>
          <w:ilvl w:val="0"/>
          <w:numId w:val="22"/>
        </w:numPr>
        <w:rPr>
          <w:color w:val="1D824C" w:themeColor="accent1"/>
          <w:sz w:val="20"/>
          <w:szCs w:val="20"/>
        </w:rPr>
      </w:pPr>
      <w:r w:rsidRPr="002A07F3">
        <w:rPr>
          <w:color w:val="1D824C" w:themeColor="accent1"/>
          <w:sz w:val="20"/>
          <w:szCs w:val="20"/>
        </w:rPr>
        <w:t>Bootstrap, CSS, Javascript, jquery, firebase, api</w:t>
      </w:r>
    </w:p>
    <w:p w14:paraId="6E0FE555" w14:textId="77777777" w:rsidR="002A07F3" w:rsidRPr="002A07F3" w:rsidRDefault="002A07F3" w:rsidP="002A07F3">
      <w:pPr>
        <w:pStyle w:val="Heading3"/>
        <w:numPr>
          <w:ilvl w:val="0"/>
          <w:numId w:val="22"/>
        </w:numPr>
        <w:rPr>
          <w:sz w:val="20"/>
          <w:szCs w:val="20"/>
        </w:rPr>
      </w:pPr>
      <w:r w:rsidRPr="002A07F3">
        <w:rPr>
          <w:sz w:val="20"/>
          <w:szCs w:val="20"/>
        </w:rPr>
        <w:t>an app that adds employees to a table and updates the database</w:t>
      </w:r>
    </w:p>
    <w:p w14:paraId="72DDD98C" w14:textId="77777777" w:rsidR="002A07F3" w:rsidRPr="002A07F3" w:rsidRDefault="002A07F3" w:rsidP="002A07F3">
      <w:pPr>
        <w:pStyle w:val="Heading3"/>
        <w:numPr>
          <w:ilvl w:val="0"/>
          <w:numId w:val="22"/>
        </w:numPr>
        <w:rPr>
          <w:sz w:val="20"/>
          <w:szCs w:val="20"/>
        </w:rPr>
      </w:pPr>
      <w:r w:rsidRPr="002A07F3">
        <w:rPr>
          <w:sz w:val="20"/>
          <w:szCs w:val="20"/>
        </w:rPr>
        <w:t>calculates the months worked using the difference between start and current time</w:t>
      </w:r>
    </w:p>
    <w:p w14:paraId="43EFD0D0" w14:textId="77777777" w:rsidR="002A07F3" w:rsidRPr="002A07F3" w:rsidRDefault="002A07F3" w:rsidP="002A07F3">
      <w:pPr>
        <w:pStyle w:val="Heading3"/>
        <w:numPr>
          <w:ilvl w:val="0"/>
          <w:numId w:val="22"/>
        </w:numPr>
        <w:rPr>
          <w:sz w:val="20"/>
          <w:szCs w:val="20"/>
        </w:rPr>
      </w:pPr>
      <w:r w:rsidRPr="002A07F3">
        <w:rPr>
          <w:sz w:val="20"/>
          <w:szCs w:val="20"/>
        </w:rPr>
        <w:t xml:space="preserve">uses moment.js to set the difference in months </w:t>
      </w:r>
    </w:p>
    <w:p w14:paraId="622A8644" w14:textId="77777777" w:rsidR="00951EF5" w:rsidRPr="002A07F3" w:rsidRDefault="002A07F3" w:rsidP="00951EF5">
      <w:pPr>
        <w:pStyle w:val="Heading3"/>
        <w:numPr>
          <w:ilvl w:val="0"/>
          <w:numId w:val="22"/>
        </w:numPr>
        <w:rPr>
          <w:sz w:val="20"/>
          <w:szCs w:val="20"/>
        </w:rPr>
      </w:pPr>
      <w:r w:rsidRPr="002A07F3">
        <w:rPr>
          <w:sz w:val="20"/>
          <w:szCs w:val="20"/>
        </w:rPr>
        <w:t>calculates total billed to th</w:t>
      </w:r>
      <w:r>
        <w:rPr>
          <w:sz w:val="20"/>
          <w:szCs w:val="20"/>
        </w:rPr>
        <w:t>e</w:t>
      </w:r>
      <w:r w:rsidRPr="002A07F3">
        <w:rPr>
          <w:sz w:val="20"/>
          <w:szCs w:val="20"/>
        </w:rPr>
        <w:t xml:space="preserve"> employee</w:t>
      </w:r>
    </w:p>
    <w:p w14:paraId="146DBC37" w14:textId="77777777" w:rsidR="00951EF5" w:rsidRDefault="00951EF5" w:rsidP="00951EF5">
      <w:pPr>
        <w:pStyle w:val="Heading2"/>
      </w:pPr>
      <w:r>
        <w:t>trivia game</w:t>
      </w:r>
    </w:p>
    <w:p w14:paraId="50DA57D5" w14:textId="77777777" w:rsidR="006B4399" w:rsidRDefault="00E93455" w:rsidP="006B4399">
      <w:pPr>
        <w:pStyle w:val="Heading3"/>
        <w:rPr>
          <w:color w:val="0070C0"/>
          <w:sz w:val="20"/>
          <w:szCs w:val="20"/>
        </w:rPr>
      </w:pPr>
      <w:hyperlink r:id="rId17" w:history="1">
        <w:r w:rsidR="006B4399" w:rsidRPr="006B4399">
          <w:rPr>
            <w:rStyle w:val="Hyperlink"/>
            <w:color w:val="0070C0"/>
            <w:sz w:val="20"/>
            <w:szCs w:val="20"/>
          </w:rPr>
          <w:t>Code</w:t>
        </w:r>
      </w:hyperlink>
      <w:r w:rsidR="006B4399" w:rsidRPr="006B4399">
        <w:rPr>
          <w:color w:val="0070C0"/>
          <w:sz w:val="20"/>
          <w:szCs w:val="20"/>
        </w:rPr>
        <w:t xml:space="preserve"> </w:t>
      </w:r>
      <w:r w:rsidR="006B4399">
        <w:rPr>
          <w:sz w:val="20"/>
          <w:szCs w:val="20"/>
        </w:rPr>
        <w:t xml:space="preserve">| </w:t>
      </w:r>
      <w:hyperlink r:id="rId18" w:history="1">
        <w:r w:rsidR="006B4399" w:rsidRPr="002F0A1B">
          <w:rPr>
            <w:rStyle w:val="Hyperlink"/>
            <w:color w:val="0070C0"/>
            <w:sz w:val="20"/>
            <w:szCs w:val="20"/>
          </w:rPr>
          <w:t>App</w:t>
        </w:r>
      </w:hyperlink>
    </w:p>
    <w:p w14:paraId="636855A7" w14:textId="77777777" w:rsidR="002A07F3" w:rsidRDefault="00CB33D2" w:rsidP="002A07F3">
      <w:pPr>
        <w:pStyle w:val="Heading3"/>
        <w:numPr>
          <w:ilvl w:val="0"/>
          <w:numId w:val="22"/>
        </w:numPr>
        <w:rPr>
          <w:color w:val="1D824C" w:themeColor="accent1"/>
          <w:sz w:val="20"/>
          <w:szCs w:val="20"/>
        </w:rPr>
      </w:pPr>
      <w:r>
        <w:rPr>
          <w:color w:val="1D824C" w:themeColor="accent1"/>
          <w:sz w:val="20"/>
          <w:szCs w:val="20"/>
        </w:rPr>
        <w:t>Bootstrap</w:t>
      </w:r>
      <w:r w:rsidR="002A07F3" w:rsidRPr="002A07F3">
        <w:rPr>
          <w:color w:val="1D824C" w:themeColor="accent1"/>
          <w:sz w:val="20"/>
          <w:szCs w:val="20"/>
        </w:rPr>
        <w:t xml:space="preserve">, css, javascript, jquery </w:t>
      </w:r>
    </w:p>
    <w:p w14:paraId="34AAC840" w14:textId="77777777" w:rsidR="002A07F3" w:rsidRPr="002A07F3" w:rsidRDefault="002A07F3" w:rsidP="002A07F3">
      <w:pPr>
        <w:pStyle w:val="Heading3"/>
        <w:numPr>
          <w:ilvl w:val="0"/>
          <w:numId w:val="22"/>
        </w:numPr>
        <w:rPr>
          <w:color w:val="1D824C" w:themeColor="accent1"/>
          <w:sz w:val="20"/>
          <w:szCs w:val="20"/>
        </w:rPr>
      </w:pPr>
      <w:r>
        <w:rPr>
          <w:sz w:val="20"/>
          <w:szCs w:val="20"/>
        </w:rPr>
        <w:t xml:space="preserve">A multiple choice quiz game that shows only one question until the player answers it or their time runs out </w:t>
      </w:r>
    </w:p>
    <w:p w14:paraId="16D11E43" w14:textId="77777777" w:rsidR="002A07F3" w:rsidRPr="00CB33D2" w:rsidRDefault="00CB33D2" w:rsidP="002A07F3">
      <w:pPr>
        <w:pStyle w:val="Heading3"/>
        <w:numPr>
          <w:ilvl w:val="0"/>
          <w:numId w:val="22"/>
        </w:numPr>
        <w:rPr>
          <w:color w:val="1D824C" w:themeColor="accent1"/>
          <w:sz w:val="20"/>
          <w:szCs w:val="20"/>
        </w:rPr>
      </w:pPr>
      <w:r>
        <w:rPr>
          <w:sz w:val="20"/>
          <w:szCs w:val="20"/>
        </w:rPr>
        <w:t xml:space="preserve">the player is shown a screen after the answer the question that displays whether the answer was right or wrong and gives the correct answer </w:t>
      </w:r>
    </w:p>
    <w:p w14:paraId="6F82B01A" w14:textId="77777777" w:rsidR="0033597A" w:rsidRPr="00AC3853" w:rsidRDefault="00CB33D2" w:rsidP="00951EF5">
      <w:pPr>
        <w:pStyle w:val="Heading3"/>
        <w:numPr>
          <w:ilvl w:val="0"/>
          <w:numId w:val="22"/>
        </w:numPr>
        <w:rPr>
          <w:color w:val="1D824C" w:themeColor="accent1"/>
          <w:sz w:val="20"/>
          <w:szCs w:val="20"/>
        </w:rPr>
      </w:pPr>
      <w:r>
        <w:rPr>
          <w:sz w:val="20"/>
          <w:szCs w:val="20"/>
        </w:rPr>
        <w:t>On the final screen, it will show the number of cor</w:t>
      </w:r>
      <w:r w:rsidR="0071697E">
        <w:rPr>
          <w:sz w:val="20"/>
          <w:szCs w:val="20"/>
        </w:rPr>
        <w:t>R</w:t>
      </w:r>
      <w:r>
        <w:rPr>
          <w:sz w:val="20"/>
          <w:szCs w:val="20"/>
        </w:rPr>
        <w:t>ect answers, incorrect answers, and an option to restart the game</w:t>
      </w:r>
    </w:p>
    <w:p w14:paraId="03AAC564" w14:textId="77777777" w:rsidR="005B0D4A" w:rsidRDefault="005B0D4A" w:rsidP="0062312F">
      <w:pPr>
        <w:pStyle w:val="Heading1"/>
      </w:pPr>
      <w:r>
        <w:t>Education</w:t>
      </w:r>
    </w:p>
    <w:p w14:paraId="49634F31" w14:textId="77777777" w:rsidR="005A675B" w:rsidRDefault="00951EF5" w:rsidP="00951EF5">
      <w:pPr>
        <w:pStyle w:val="Heading2"/>
        <w:rPr>
          <w:b w:val="0"/>
        </w:rPr>
      </w:pPr>
      <w:r>
        <w:t xml:space="preserve">Georgia Tech University, </w:t>
      </w:r>
      <w:r>
        <w:rPr>
          <w:b w:val="0"/>
        </w:rPr>
        <w:t xml:space="preserve">Atlanta </w:t>
      </w:r>
    </w:p>
    <w:p w14:paraId="01E1D7AE" w14:textId="77777777" w:rsidR="005A675B" w:rsidRPr="005A1041" w:rsidRDefault="00E93455" w:rsidP="00951EF5">
      <w:pPr>
        <w:pStyle w:val="Heading3"/>
        <w:rPr>
          <w:rStyle w:val="Hyperlink"/>
          <w:color w:val="0070C0"/>
          <w:sz w:val="20"/>
          <w:szCs w:val="20"/>
        </w:rPr>
      </w:pPr>
      <w:hyperlink r:id="rId19" w:history="1">
        <w:r w:rsidR="00951EF5" w:rsidRPr="00951EF5">
          <w:rPr>
            <w:rStyle w:val="Hyperlink"/>
            <w:color w:val="0070C0"/>
            <w:sz w:val="20"/>
            <w:szCs w:val="20"/>
          </w:rPr>
          <w:t>Full Stack Flex Web Development Coding Bootcamp</w:t>
        </w:r>
      </w:hyperlink>
    </w:p>
    <w:p w14:paraId="501BEF9F" w14:textId="77777777" w:rsidR="00951EF5" w:rsidRDefault="00951EF5" w:rsidP="00951EF5">
      <w:pPr>
        <w:pStyle w:val="Heading2"/>
        <w:rPr>
          <w:b w:val="0"/>
          <w:i/>
        </w:rPr>
      </w:pPr>
      <w:bookmarkStart w:id="1" w:name="_6wymnhinx9q5" w:colFirst="0" w:colLast="0"/>
      <w:bookmarkEnd w:id="1"/>
      <w:r>
        <w:t xml:space="preserve">Georgia State University, </w:t>
      </w:r>
      <w:r>
        <w:rPr>
          <w:b w:val="0"/>
        </w:rPr>
        <w:t xml:space="preserve">Atlanta </w:t>
      </w:r>
    </w:p>
    <w:p w14:paraId="5AC4968E" w14:textId="77777777" w:rsidR="00951EF5" w:rsidRPr="00A2210D" w:rsidRDefault="00951EF5" w:rsidP="00951EF5">
      <w:pPr>
        <w:pStyle w:val="Heading3"/>
        <w:rPr>
          <w:sz w:val="20"/>
          <w:szCs w:val="20"/>
        </w:rPr>
      </w:pPr>
      <w:bookmarkStart w:id="2" w:name="_xfi046smn91p" w:colFirst="0" w:colLast="0"/>
      <w:bookmarkEnd w:id="2"/>
      <w:r w:rsidRPr="00A2210D">
        <w:rPr>
          <w:sz w:val="20"/>
          <w:szCs w:val="20"/>
        </w:rPr>
        <w:t>Majoring in Computer Science, Minoring in Math</w:t>
      </w:r>
      <w:bookmarkStart w:id="3" w:name="_gnjwxfx24fkq" w:colFirst="0" w:colLast="0"/>
      <w:bookmarkEnd w:id="3"/>
    </w:p>
    <w:p w14:paraId="42D0B6BA" w14:textId="77777777" w:rsidR="00951EF5" w:rsidRPr="00951EF5" w:rsidRDefault="00951EF5" w:rsidP="00951EF5">
      <w:pPr>
        <w:pStyle w:val="Heading3"/>
        <w:rPr>
          <w:sz w:val="20"/>
          <w:szCs w:val="20"/>
        </w:rPr>
      </w:pPr>
      <w:bookmarkStart w:id="4" w:name="_l0oith8kd2sv" w:colFirst="0" w:colLast="0"/>
      <w:bookmarkEnd w:id="4"/>
      <w:r w:rsidRPr="00A2210D">
        <w:rPr>
          <w:sz w:val="20"/>
          <w:szCs w:val="20"/>
        </w:rPr>
        <w:t>Current GPA: 3.67</w:t>
      </w:r>
    </w:p>
    <w:p w14:paraId="5BFEE20C" w14:textId="77777777" w:rsidR="00951EF5" w:rsidRDefault="005B0D4A" w:rsidP="00951EF5">
      <w:pPr>
        <w:pStyle w:val="Heading1"/>
      </w:pPr>
      <w:r>
        <w:t>experien</w:t>
      </w:r>
      <w:r w:rsidR="00951EF5">
        <w:t>Ce</w:t>
      </w:r>
    </w:p>
    <w:p w14:paraId="5C32D673" w14:textId="77777777" w:rsidR="00951EF5" w:rsidRDefault="00951EF5" w:rsidP="00951EF5">
      <w:pPr>
        <w:pStyle w:val="Heading2"/>
        <w:rPr>
          <w:b w:val="0"/>
        </w:rPr>
      </w:pPr>
      <w:r>
        <w:t xml:space="preserve">Bricks4Kidz, </w:t>
      </w:r>
      <w:r>
        <w:rPr>
          <w:b w:val="0"/>
        </w:rPr>
        <w:t xml:space="preserve">Atlanta - </w:t>
      </w:r>
      <w:r>
        <w:rPr>
          <w:b w:val="0"/>
          <w:i/>
        </w:rPr>
        <w:t>After School Instructor</w:t>
      </w:r>
    </w:p>
    <w:p w14:paraId="2559EFCB" w14:textId="77777777" w:rsidR="00951EF5" w:rsidRDefault="00951EF5" w:rsidP="00951EF5">
      <w:pPr>
        <w:pStyle w:val="Heading3"/>
      </w:pPr>
      <w:r>
        <w:t xml:space="preserve"> August 2018 - November 2018</w:t>
      </w:r>
    </w:p>
    <w:p w14:paraId="0650F573" w14:textId="77777777" w:rsidR="00951EF5" w:rsidRDefault="00951EF5" w:rsidP="00F93834">
      <w:pPr>
        <w:pStyle w:val="ListParagraph"/>
        <w:numPr>
          <w:ilvl w:val="0"/>
          <w:numId w:val="16"/>
        </w:numPr>
      </w:pPr>
      <w:r w:rsidRPr="00600A9B">
        <w:t xml:space="preserve">Teaching kids </w:t>
      </w:r>
      <w:r>
        <w:t>(Pre-k to 5</w:t>
      </w:r>
      <w:r w:rsidRPr="00F93834">
        <w:rPr>
          <w:vertAlign w:val="superscript"/>
        </w:rPr>
        <w:t>th</w:t>
      </w:r>
      <w:r>
        <w:t xml:space="preserve"> grade) engineering through Legos</w:t>
      </w:r>
    </w:p>
    <w:p w14:paraId="6AE4E0D1" w14:textId="77777777" w:rsidR="00951EF5" w:rsidRPr="00FB1583" w:rsidRDefault="00951EF5" w:rsidP="00951EF5">
      <w:pPr>
        <w:contextualSpacing/>
        <w:rPr>
          <w:i/>
          <w:color w:val="1D824C" w:themeColor="accent1"/>
        </w:rPr>
      </w:pPr>
      <w:r w:rsidRPr="00FB1583">
        <w:rPr>
          <w:i/>
          <w:color w:val="1D824C" w:themeColor="accent1"/>
        </w:rPr>
        <w:t xml:space="preserve">Product Development Team Member </w:t>
      </w:r>
    </w:p>
    <w:p w14:paraId="699199ED" w14:textId="77777777" w:rsidR="00951EF5" w:rsidRDefault="00951EF5" w:rsidP="00951EF5">
      <w:pPr>
        <w:contextualSpacing/>
        <w:rPr>
          <w:sz w:val="16"/>
          <w:szCs w:val="16"/>
        </w:rPr>
      </w:pPr>
      <w:r>
        <w:rPr>
          <w:sz w:val="16"/>
          <w:szCs w:val="16"/>
        </w:rPr>
        <w:t>October</w:t>
      </w:r>
      <w:r w:rsidRPr="00600A9B">
        <w:rPr>
          <w:sz w:val="16"/>
          <w:szCs w:val="16"/>
        </w:rPr>
        <w:t xml:space="preserve"> 2018 - November 2018</w:t>
      </w:r>
    </w:p>
    <w:p w14:paraId="11CAF76F" w14:textId="77777777" w:rsidR="00951EF5" w:rsidRPr="00600A9B" w:rsidRDefault="00951EF5" w:rsidP="00F93834">
      <w:pPr>
        <w:pStyle w:val="ListParagraph"/>
        <w:numPr>
          <w:ilvl w:val="0"/>
          <w:numId w:val="16"/>
        </w:numPr>
      </w:pPr>
      <w:r>
        <w:t xml:space="preserve">Collaborated on a team of 6 to create a math curriculum based on the Legos curriculum that already existed to later be licensed out to schools  </w:t>
      </w:r>
    </w:p>
    <w:p w14:paraId="32832B1A" w14:textId="77777777" w:rsidR="00951EF5" w:rsidRDefault="00951EF5" w:rsidP="00951EF5">
      <w:pPr>
        <w:pStyle w:val="Heading2"/>
        <w:rPr>
          <w:b w:val="0"/>
        </w:rPr>
      </w:pPr>
      <w:bookmarkStart w:id="5" w:name="_dzwxum7e3q1n" w:colFirst="0" w:colLast="0"/>
      <w:bookmarkStart w:id="6" w:name="_pievpjcok0qt" w:colFirst="0" w:colLast="0"/>
      <w:bookmarkEnd w:id="5"/>
      <w:bookmarkEnd w:id="6"/>
      <w:r>
        <w:t xml:space="preserve">Gap Inc., </w:t>
      </w:r>
      <w:r>
        <w:rPr>
          <w:b w:val="0"/>
        </w:rPr>
        <w:t xml:space="preserve">Atlanta - </w:t>
      </w:r>
      <w:r w:rsidRPr="005B722C">
        <w:rPr>
          <w:b w:val="0"/>
          <w:i/>
        </w:rPr>
        <w:t>Seasonal Sales Associate</w:t>
      </w:r>
    </w:p>
    <w:p w14:paraId="6D194CC0" w14:textId="2FD473B7" w:rsidR="00951EF5" w:rsidRDefault="00951EF5" w:rsidP="00951EF5">
      <w:pPr>
        <w:pStyle w:val="Heading3"/>
      </w:pPr>
      <w:bookmarkStart w:id="7" w:name="_mwv5ho7bkqrc" w:colFirst="0" w:colLast="0"/>
      <w:bookmarkEnd w:id="7"/>
      <w:r>
        <w:t xml:space="preserve"> October, 2017 - January, 2018</w:t>
      </w:r>
    </w:p>
    <w:p w14:paraId="7EA24673" w14:textId="77777777" w:rsidR="00951EF5" w:rsidRPr="00600A9B" w:rsidRDefault="00951EF5" w:rsidP="00F93834">
      <w:pPr>
        <w:pStyle w:val="ListParagraph"/>
        <w:numPr>
          <w:ilvl w:val="0"/>
          <w:numId w:val="16"/>
        </w:numPr>
      </w:pPr>
      <w:r w:rsidRPr="00600A9B">
        <w:t>Responsible for opening shipment boxes and sorting the items throughout the store</w:t>
      </w:r>
    </w:p>
    <w:p w14:paraId="3275AEC7" w14:textId="77777777" w:rsidR="00951EF5" w:rsidRDefault="00951EF5" w:rsidP="00F93834">
      <w:pPr>
        <w:pStyle w:val="ListParagraph"/>
        <w:numPr>
          <w:ilvl w:val="0"/>
          <w:numId w:val="16"/>
        </w:numPr>
      </w:pPr>
      <w:r w:rsidRPr="00600A9B">
        <w:t xml:space="preserve">Working on a team of 10-15 coworkers as a Sales Representative and managing the cash register when needed  </w:t>
      </w:r>
      <w:bookmarkStart w:id="8" w:name="_4e4eg9jazkjr" w:colFirst="0" w:colLast="0"/>
      <w:bookmarkStart w:id="9" w:name="_tuxh7mwdaxox" w:colFirst="0" w:colLast="0"/>
      <w:bookmarkEnd w:id="8"/>
      <w:bookmarkEnd w:id="9"/>
    </w:p>
    <w:p w14:paraId="67BECBA7" w14:textId="77777777" w:rsidR="00951EF5" w:rsidRPr="009F769F" w:rsidRDefault="00951EF5" w:rsidP="00951EF5">
      <w:pPr>
        <w:pStyle w:val="Heading2"/>
        <w:spacing w:line="312" w:lineRule="auto"/>
        <w:rPr>
          <w:b w:val="0"/>
          <w:i/>
        </w:rPr>
      </w:pPr>
      <w:r>
        <w:t xml:space="preserve">Carbon Studios Jim Morrison, </w:t>
      </w:r>
      <w:r>
        <w:rPr>
          <w:b w:val="0"/>
        </w:rPr>
        <w:t xml:space="preserve">California - </w:t>
      </w:r>
      <w:r>
        <w:rPr>
          <w:b w:val="0"/>
          <w:i/>
        </w:rPr>
        <w:t>Video Creator                                (Paid Internship)</w:t>
      </w:r>
    </w:p>
    <w:p w14:paraId="1D97AAD3" w14:textId="072F13BA" w:rsidR="00951EF5" w:rsidRDefault="00951EF5" w:rsidP="00951EF5">
      <w:pPr>
        <w:pStyle w:val="Heading3"/>
      </w:pPr>
      <w:bookmarkStart w:id="10" w:name="_n64fgzu3lwuy" w:colFirst="0" w:colLast="0"/>
      <w:bookmarkEnd w:id="10"/>
      <w:r>
        <w:lastRenderedPageBreak/>
        <w:t>December, 2016 - May, 2017</w:t>
      </w:r>
    </w:p>
    <w:p w14:paraId="5E811C5E" w14:textId="77777777" w:rsidR="00951EF5" w:rsidRPr="00600A9B" w:rsidRDefault="00951EF5" w:rsidP="00F93834">
      <w:pPr>
        <w:pStyle w:val="ListParagraph"/>
        <w:numPr>
          <w:ilvl w:val="0"/>
          <w:numId w:val="17"/>
        </w:numPr>
      </w:pPr>
      <w:r w:rsidRPr="00600A9B">
        <w:t>Internship responsibility consisted of being independent on learning and performing with high expectations</w:t>
      </w:r>
    </w:p>
    <w:p w14:paraId="1A2A3970" w14:textId="77777777" w:rsidR="00FB1583" w:rsidRDefault="00951EF5" w:rsidP="00FB1583">
      <w:pPr>
        <w:pStyle w:val="ListParagraph"/>
        <w:numPr>
          <w:ilvl w:val="0"/>
          <w:numId w:val="17"/>
        </w:numPr>
      </w:pPr>
      <w:r w:rsidRPr="00600A9B">
        <w:t xml:space="preserve">Creating tutorial videos for phones, laptops, etc.  </w:t>
      </w:r>
    </w:p>
    <w:p w14:paraId="60EA37C1" w14:textId="77777777" w:rsidR="00FB1583" w:rsidRDefault="00FB1583" w:rsidP="00FB1583">
      <w:pPr>
        <w:pStyle w:val="Heading1"/>
      </w:pPr>
      <w:r>
        <w:t xml:space="preserve">Community involvement </w:t>
      </w:r>
    </w:p>
    <w:p w14:paraId="1469DE8D" w14:textId="77777777" w:rsidR="00FB1583" w:rsidRDefault="00FB1583" w:rsidP="00FB1583">
      <w:pPr>
        <w:pStyle w:val="Heading2"/>
        <w:spacing w:line="312" w:lineRule="auto"/>
      </w:pPr>
      <w:r>
        <w:t>VRM - Volunteer Resource Management</w:t>
      </w:r>
    </w:p>
    <w:p w14:paraId="3C8B8F3B" w14:textId="77777777" w:rsidR="00FB1583" w:rsidRPr="00600A9B" w:rsidRDefault="00FB1583" w:rsidP="00FB1583">
      <w:pPr>
        <w:rPr>
          <w:i/>
          <w:sz w:val="20"/>
          <w:szCs w:val="20"/>
        </w:rPr>
      </w:pPr>
      <w:r w:rsidRPr="00600A9B">
        <w:rPr>
          <w:i/>
          <w:sz w:val="20"/>
          <w:szCs w:val="20"/>
        </w:rPr>
        <w:t>Team Lead (July 2016 - Present)</w:t>
      </w:r>
    </w:p>
    <w:p w14:paraId="51029343" w14:textId="77777777" w:rsidR="00FB1583" w:rsidRPr="00600A9B" w:rsidRDefault="00FB1583" w:rsidP="00FB1583">
      <w:pPr>
        <w:pStyle w:val="ListParagraph"/>
        <w:numPr>
          <w:ilvl w:val="0"/>
          <w:numId w:val="20"/>
        </w:numPr>
      </w:pPr>
      <w:r w:rsidRPr="00600A9B">
        <w:t xml:space="preserve">Leading a team of 14 members at the Ismaili House of Prayer </w:t>
      </w:r>
    </w:p>
    <w:p w14:paraId="6AD86075" w14:textId="77777777" w:rsidR="00FB1583" w:rsidRPr="00600A9B" w:rsidRDefault="00FB1583" w:rsidP="00FB1583">
      <w:pPr>
        <w:pStyle w:val="ListParagraph"/>
        <w:numPr>
          <w:ilvl w:val="0"/>
          <w:numId w:val="20"/>
        </w:numPr>
      </w:pPr>
      <w:r w:rsidRPr="00600A9B">
        <w:t>Guiding them to serve the community with any help they need including things like cleaning, resources, activities, camps, counseling, etc.</w:t>
      </w:r>
    </w:p>
    <w:p w14:paraId="09F950A8" w14:textId="77777777" w:rsidR="00FB1583" w:rsidRDefault="00E93455" w:rsidP="00FB1583">
      <w:pPr>
        <w:pStyle w:val="Heading2"/>
        <w:spacing w:line="312" w:lineRule="auto"/>
      </w:pPr>
      <w:hyperlink r:id="rId20" w:anchor="!/" w:history="1">
        <w:r w:rsidR="00FB1583" w:rsidRPr="00FB1583">
          <w:rPr>
            <w:rStyle w:val="Hyperlink"/>
            <w:color w:val="0070C0"/>
          </w:rPr>
          <w:t>i-Cerv</w:t>
        </w:r>
      </w:hyperlink>
      <w:r w:rsidR="00FB1583" w:rsidRPr="00FB1583">
        <w:rPr>
          <w:color w:val="0070C0"/>
        </w:rPr>
        <w:t xml:space="preserve"> </w:t>
      </w:r>
      <w:r w:rsidR="00FB1583">
        <w:t xml:space="preserve">- Ismaili Community Engaged-in Responsible Volunteering </w:t>
      </w:r>
    </w:p>
    <w:p w14:paraId="3C980317" w14:textId="77777777" w:rsidR="00FB1583" w:rsidRPr="00600A9B" w:rsidRDefault="00FB1583" w:rsidP="00FB1583">
      <w:pPr>
        <w:rPr>
          <w:i/>
          <w:sz w:val="20"/>
          <w:szCs w:val="20"/>
        </w:rPr>
      </w:pPr>
      <w:r w:rsidRPr="00600A9B">
        <w:rPr>
          <w:i/>
          <w:sz w:val="20"/>
          <w:szCs w:val="20"/>
        </w:rPr>
        <w:t>Team Lead (January 2015 - January 2017)</w:t>
      </w:r>
    </w:p>
    <w:p w14:paraId="2EBB5CD4" w14:textId="77777777" w:rsidR="00FB1583" w:rsidRPr="00600A9B" w:rsidRDefault="00FB1583" w:rsidP="00FB1583">
      <w:pPr>
        <w:pStyle w:val="ListParagraph"/>
        <w:numPr>
          <w:ilvl w:val="0"/>
          <w:numId w:val="21"/>
        </w:numPr>
      </w:pPr>
      <w:r w:rsidRPr="00600A9B">
        <w:t xml:space="preserve">Leading a team of 5 members through a series of projects and community outreach programs </w:t>
      </w:r>
    </w:p>
    <w:p w14:paraId="64E4F1D4" w14:textId="77777777" w:rsidR="00FB1583" w:rsidRPr="00600A9B" w:rsidRDefault="00FB1583" w:rsidP="00FB1583">
      <w:pPr>
        <w:pStyle w:val="ListParagraph"/>
        <w:numPr>
          <w:ilvl w:val="0"/>
          <w:numId w:val="21"/>
        </w:numPr>
      </w:pPr>
      <w:r w:rsidRPr="00600A9B">
        <w:t>Worked in cooperation with Working Together For Change and Atlanta Community Food Bank multiple times</w:t>
      </w:r>
    </w:p>
    <w:p w14:paraId="3E1E306D" w14:textId="77777777" w:rsidR="00FB1583" w:rsidRDefault="00FB1583" w:rsidP="00FB1583">
      <w:pPr>
        <w:pStyle w:val="Heading1"/>
      </w:pPr>
    </w:p>
    <w:p w14:paraId="27349A58" w14:textId="77777777" w:rsidR="00FB1583" w:rsidRPr="008B2C25" w:rsidRDefault="00FB1583" w:rsidP="00FB1583"/>
    <w:p w14:paraId="2811E628" w14:textId="77777777" w:rsidR="00951EF5" w:rsidRDefault="00951EF5" w:rsidP="005B0D4A">
      <w:pPr>
        <w:pStyle w:val="Heading1"/>
      </w:pPr>
    </w:p>
    <w:p w14:paraId="51B74B3F" w14:textId="77777777" w:rsidR="005B0D4A" w:rsidRDefault="005B0D4A" w:rsidP="0062312F">
      <w:pPr>
        <w:pStyle w:val="Heading1"/>
      </w:pPr>
    </w:p>
    <w:p w14:paraId="7FCE8AFF" w14:textId="77777777" w:rsidR="005B0D4A" w:rsidRDefault="005B0D4A" w:rsidP="0062312F">
      <w:pPr>
        <w:pStyle w:val="Heading1"/>
      </w:pPr>
    </w:p>
    <w:p w14:paraId="31B7540B" w14:textId="77777777" w:rsidR="005B0D4A" w:rsidRDefault="005B0D4A" w:rsidP="0062312F">
      <w:pPr>
        <w:pStyle w:val="Heading1"/>
      </w:pPr>
    </w:p>
    <w:p w14:paraId="61200A21" w14:textId="77777777" w:rsidR="005B0D4A" w:rsidRPr="00CF1A49" w:rsidRDefault="005B0D4A" w:rsidP="0062312F">
      <w:pPr>
        <w:pStyle w:val="Heading1"/>
      </w:pPr>
    </w:p>
    <w:p w14:paraId="25316F8D" w14:textId="77777777" w:rsidR="00B51D1B" w:rsidRPr="006E1507" w:rsidRDefault="00B51D1B" w:rsidP="006E1507"/>
    <w:sectPr w:rsidR="00B51D1B" w:rsidRPr="006E1507" w:rsidSect="005A1B10">
      <w:footerReference w:type="default" r:id="rId21"/>
      <w:headerReference w:type="first" r:id="rId2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1EF2E" w14:textId="77777777" w:rsidR="00E93455" w:rsidRDefault="00E93455" w:rsidP="0068194B">
      <w:r>
        <w:separator/>
      </w:r>
    </w:p>
    <w:p w14:paraId="4291A8DA" w14:textId="77777777" w:rsidR="00E93455" w:rsidRDefault="00E93455"/>
    <w:p w14:paraId="690797AC" w14:textId="77777777" w:rsidR="00E93455" w:rsidRDefault="00E93455"/>
  </w:endnote>
  <w:endnote w:type="continuationSeparator" w:id="0">
    <w:p w14:paraId="71A7AA69" w14:textId="77777777" w:rsidR="00E93455" w:rsidRDefault="00E93455" w:rsidP="0068194B">
      <w:r>
        <w:continuationSeparator/>
      </w:r>
    </w:p>
    <w:p w14:paraId="48418192" w14:textId="77777777" w:rsidR="00E93455" w:rsidRDefault="00E93455"/>
    <w:p w14:paraId="14148899" w14:textId="77777777" w:rsidR="00E93455" w:rsidRDefault="00E93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56DC49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44D06" w14:textId="77777777" w:rsidR="00E93455" w:rsidRDefault="00E93455" w:rsidP="0068194B">
      <w:r>
        <w:separator/>
      </w:r>
    </w:p>
    <w:p w14:paraId="53ABC754" w14:textId="77777777" w:rsidR="00E93455" w:rsidRDefault="00E93455"/>
    <w:p w14:paraId="000ACDCB" w14:textId="77777777" w:rsidR="00E93455" w:rsidRDefault="00E93455"/>
  </w:footnote>
  <w:footnote w:type="continuationSeparator" w:id="0">
    <w:p w14:paraId="5222976D" w14:textId="77777777" w:rsidR="00E93455" w:rsidRDefault="00E93455" w:rsidP="0068194B">
      <w:r>
        <w:continuationSeparator/>
      </w:r>
    </w:p>
    <w:p w14:paraId="14181BE6" w14:textId="77777777" w:rsidR="00E93455" w:rsidRDefault="00E93455"/>
    <w:p w14:paraId="7BF2FE39" w14:textId="77777777" w:rsidR="00E93455" w:rsidRDefault="00E934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9CCF1"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B16D49B" wp14:editId="55E7023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7212DC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AD25303"/>
    <w:multiLevelType w:val="hybridMultilevel"/>
    <w:tmpl w:val="074A19DC"/>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3A130F8"/>
    <w:multiLevelType w:val="multilevel"/>
    <w:tmpl w:val="AFB89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16D0CC5"/>
    <w:multiLevelType w:val="hybridMultilevel"/>
    <w:tmpl w:val="92A65D86"/>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CB327D"/>
    <w:multiLevelType w:val="multilevel"/>
    <w:tmpl w:val="28164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BB028F"/>
    <w:multiLevelType w:val="multilevel"/>
    <w:tmpl w:val="A5D0B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4435C6"/>
    <w:multiLevelType w:val="hybridMultilevel"/>
    <w:tmpl w:val="E8547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E1629B"/>
    <w:multiLevelType w:val="hybridMultilevel"/>
    <w:tmpl w:val="A3627BD4"/>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B18E4"/>
    <w:multiLevelType w:val="hybridMultilevel"/>
    <w:tmpl w:val="F308405E"/>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2517D"/>
    <w:multiLevelType w:val="hybridMultilevel"/>
    <w:tmpl w:val="38FC685E"/>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7"/>
  </w:num>
  <w:num w:numId="15">
    <w:abstractNumId w:val="18"/>
  </w:num>
  <w:num w:numId="16">
    <w:abstractNumId w:val="19"/>
  </w:num>
  <w:num w:numId="17">
    <w:abstractNumId w:val="15"/>
  </w:num>
  <w:num w:numId="18">
    <w:abstractNumId w:val="13"/>
  </w:num>
  <w:num w:numId="19">
    <w:abstractNumId w:val="16"/>
  </w:num>
  <w:num w:numId="20">
    <w:abstractNumId w:val="21"/>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49"/>
    <w:rsid w:val="000001EF"/>
    <w:rsid w:val="00003E03"/>
    <w:rsid w:val="00007322"/>
    <w:rsid w:val="00007728"/>
    <w:rsid w:val="00024584"/>
    <w:rsid w:val="00024730"/>
    <w:rsid w:val="00055E95"/>
    <w:rsid w:val="00062475"/>
    <w:rsid w:val="0007021F"/>
    <w:rsid w:val="0008442E"/>
    <w:rsid w:val="000B2BA5"/>
    <w:rsid w:val="000B70B4"/>
    <w:rsid w:val="000F2F8C"/>
    <w:rsid w:val="0010006E"/>
    <w:rsid w:val="001045A8"/>
    <w:rsid w:val="00114A91"/>
    <w:rsid w:val="001427E1"/>
    <w:rsid w:val="00163668"/>
    <w:rsid w:val="00171566"/>
    <w:rsid w:val="00174676"/>
    <w:rsid w:val="001755A8"/>
    <w:rsid w:val="00181C0B"/>
    <w:rsid w:val="00184014"/>
    <w:rsid w:val="00192008"/>
    <w:rsid w:val="001C0E68"/>
    <w:rsid w:val="001C4B6F"/>
    <w:rsid w:val="001D0335"/>
    <w:rsid w:val="001D0BF1"/>
    <w:rsid w:val="001E3120"/>
    <w:rsid w:val="001E35BD"/>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07F3"/>
    <w:rsid w:val="002A1945"/>
    <w:rsid w:val="002B259E"/>
    <w:rsid w:val="002B2958"/>
    <w:rsid w:val="002B3FC8"/>
    <w:rsid w:val="002D23C5"/>
    <w:rsid w:val="002D6137"/>
    <w:rsid w:val="002E342F"/>
    <w:rsid w:val="002E7E61"/>
    <w:rsid w:val="002F05E5"/>
    <w:rsid w:val="002F0A1B"/>
    <w:rsid w:val="002F254D"/>
    <w:rsid w:val="002F30E4"/>
    <w:rsid w:val="00307140"/>
    <w:rsid w:val="00316DFF"/>
    <w:rsid w:val="00325B57"/>
    <w:rsid w:val="0033597A"/>
    <w:rsid w:val="00336056"/>
    <w:rsid w:val="003544E1"/>
    <w:rsid w:val="00366398"/>
    <w:rsid w:val="00375793"/>
    <w:rsid w:val="003A0632"/>
    <w:rsid w:val="003A30E5"/>
    <w:rsid w:val="003A6ADF"/>
    <w:rsid w:val="003B5928"/>
    <w:rsid w:val="003D380F"/>
    <w:rsid w:val="003D7BA6"/>
    <w:rsid w:val="003E160D"/>
    <w:rsid w:val="003F1D5F"/>
    <w:rsid w:val="00405128"/>
    <w:rsid w:val="00406CFF"/>
    <w:rsid w:val="00416B25"/>
    <w:rsid w:val="00420592"/>
    <w:rsid w:val="004319E0"/>
    <w:rsid w:val="00437E8C"/>
    <w:rsid w:val="00440225"/>
    <w:rsid w:val="00445A18"/>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3568"/>
    <w:rsid w:val="00510392"/>
    <w:rsid w:val="00513E2A"/>
    <w:rsid w:val="0056603B"/>
    <w:rsid w:val="00566A35"/>
    <w:rsid w:val="0056701E"/>
    <w:rsid w:val="005740D7"/>
    <w:rsid w:val="005A0F26"/>
    <w:rsid w:val="005A1041"/>
    <w:rsid w:val="005A1B10"/>
    <w:rsid w:val="005A675B"/>
    <w:rsid w:val="005A6850"/>
    <w:rsid w:val="005B0D4A"/>
    <w:rsid w:val="005B1B1B"/>
    <w:rsid w:val="005C5932"/>
    <w:rsid w:val="005D3CA7"/>
    <w:rsid w:val="005D4CC1"/>
    <w:rsid w:val="005F128A"/>
    <w:rsid w:val="005F4B91"/>
    <w:rsid w:val="005F54F6"/>
    <w:rsid w:val="005F55D2"/>
    <w:rsid w:val="0062312F"/>
    <w:rsid w:val="00625F2C"/>
    <w:rsid w:val="006618E9"/>
    <w:rsid w:val="0068194B"/>
    <w:rsid w:val="00692703"/>
    <w:rsid w:val="006A1962"/>
    <w:rsid w:val="006B4399"/>
    <w:rsid w:val="006B5D48"/>
    <w:rsid w:val="006B7D7B"/>
    <w:rsid w:val="006C1A5E"/>
    <w:rsid w:val="006E1507"/>
    <w:rsid w:val="00712D8B"/>
    <w:rsid w:val="0071697E"/>
    <w:rsid w:val="007273B7"/>
    <w:rsid w:val="00733E0A"/>
    <w:rsid w:val="0073701E"/>
    <w:rsid w:val="0074403D"/>
    <w:rsid w:val="00746D44"/>
    <w:rsid w:val="007538DC"/>
    <w:rsid w:val="00757803"/>
    <w:rsid w:val="00774C8F"/>
    <w:rsid w:val="00775C68"/>
    <w:rsid w:val="0079206B"/>
    <w:rsid w:val="00796076"/>
    <w:rsid w:val="007B6A68"/>
    <w:rsid w:val="007C0566"/>
    <w:rsid w:val="007C354A"/>
    <w:rsid w:val="007C606B"/>
    <w:rsid w:val="007D2A34"/>
    <w:rsid w:val="007E6A61"/>
    <w:rsid w:val="00801140"/>
    <w:rsid w:val="00803404"/>
    <w:rsid w:val="00834955"/>
    <w:rsid w:val="00855B59"/>
    <w:rsid w:val="00860461"/>
    <w:rsid w:val="0086487C"/>
    <w:rsid w:val="00870B20"/>
    <w:rsid w:val="008829F8"/>
    <w:rsid w:val="00885897"/>
    <w:rsid w:val="008A1DEE"/>
    <w:rsid w:val="008A6538"/>
    <w:rsid w:val="008C7056"/>
    <w:rsid w:val="008D1ADE"/>
    <w:rsid w:val="008F3B14"/>
    <w:rsid w:val="00901899"/>
    <w:rsid w:val="0090344B"/>
    <w:rsid w:val="00905715"/>
    <w:rsid w:val="0091321E"/>
    <w:rsid w:val="00913946"/>
    <w:rsid w:val="00916008"/>
    <w:rsid w:val="0092726B"/>
    <w:rsid w:val="009361BA"/>
    <w:rsid w:val="00944F78"/>
    <w:rsid w:val="009510E7"/>
    <w:rsid w:val="00951EF5"/>
    <w:rsid w:val="00952C89"/>
    <w:rsid w:val="009571D8"/>
    <w:rsid w:val="009650EA"/>
    <w:rsid w:val="0097790C"/>
    <w:rsid w:val="0098506E"/>
    <w:rsid w:val="009901A5"/>
    <w:rsid w:val="009A035C"/>
    <w:rsid w:val="009A44CE"/>
    <w:rsid w:val="009C4DFC"/>
    <w:rsid w:val="009D44F8"/>
    <w:rsid w:val="009E3160"/>
    <w:rsid w:val="009F220C"/>
    <w:rsid w:val="009F3B05"/>
    <w:rsid w:val="009F4931"/>
    <w:rsid w:val="00A14534"/>
    <w:rsid w:val="00A16DAA"/>
    <w:rsid w:val="00A24162"/>
    <w:rsid w:val="00A25023"/>
    <w:rsid w:val="00A270EA"/>
    <w:rsid w:val="00A311BB"/>
    <w:rsid w:val="00A34BA2"/>
    <w:rsid w:val="00A36F27"/>
    <w:rsid w:val="00A42E32"/>
    <w:rsid w:val="00A46E63"/>
    <w:rsid w:val="00A51DC5"/>
    <w:rsid w:val="00A53DE1"/>
    <w:rsid w:val="00A54ED1"/>
    <w:rsid w:val="00A578D8"/>
    <w:rsid w:val="00A615E1"/>
    <w:rsid w:val="00A74FA9"/>
    <w:rsid w:val="00A755E8"/>
    <w:rsid w:val="00A93A5D"/>
    <w:rsid w:val="00AB32F8"/>
    <w:rsid w:val="00AB610B"/>
    <w:rsid w:val="00AC3853"/>
    <w:rsid w:val="00AD360E"/>
    <w:rsid w:val="00AD40FB"/>
    <w:rsid w:val="00AD605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D7601"/>
    <w:rsid w:val="00BE0421"/>
    <w:rsid w:val="00BE423E"/>
    <w:rsid w:val="00BF61AC"/>
    <w:rsid w:val="00C47FA6"/>
    <w:rsid w:val="00C57FC6"/>
    <w:rsid w:val="00C66A7D"/>
    <w:rsid w:val="00C779DA"/>
    <w:rsid w:val="00C814F7"/>
    <w:rsid w:val="00CA1CC4"/>
    <w:rsid w:val="00CA4B4D"/>
    <w:rsid w:val="00CB33D2"/>
    <w:rsid w:val="00CB35C3"/>
    <w:rsid w:val="00CD323D"/>
    <w:rsid w:val="00CE4030"/>
    <w:rsid w:val="00CE64B3"/>
    <w:rsid w:val="00CF1A49"/>
    <w:rsid w:val="00D0630C"/>
    <w:rsid w:val="00D243A9"/>
    <w:rsid w:val="00D305E5"/>
    <w:rsid w:val="00D37CD3"/>
    <w:rsid w:val="00D66A52"/>
    <w:rsid w:val="00D66EFA"/>
    <w:rsid w:val="00D72A2D"/>
    <w:rsid w:val="00D77963"/>
    <w:rsid w:val="00D9521A"/>
    <w:rsid w:val="00DA3914"/>
    <w:rsid w:val="00DA59AA"/>
    <w:rsid w:val="00DB6915"/>
    <w:rsid w:val="00DB7E1E"/>
    <w:rsid w:val="00DC1B78"/>
    <w:rsid w:val="00DC2A2F"/>
    <w:rsid w:val="00DC600B"/>
    <w:rsid w:val="00DE0FAA"/>
    <w:rsid w:val="00DE136D"/>
    <w:rsid w:val="00DE6534"/>
    <w:rsid w:val="00DF4D6C"/>
    <w:rsid w:val="00DF7BB8"/>
    <w:rsid w:val="00E01923"/>
    <w:rsid w:val="00E01D49"/>
    <w:rsid w:val="00E14498"/>
    <w:rsid w:val="00E2397A"/>
    <w:rsid w:val="00E254DB"/>
    <w:rsid w:val="00E300FC"/>
    <w:rsid w:val="00E35B9A"/>
    <w:rsid w:val="00E362DB"/>
    <w:rsid w:val="00E5632B"/>
    <w:rsid w:val="00E57638"/>
    <w:rsid w:val="00E66F14"/>
    <w:rsid w:val="00E70240"/>
    <w:rsid w:val="00E71E6B"/>
    <w:rsid w:val="00E773F3"/>
    <w:rsid w:val="00E81CC5"/>
    <w:rsid w:val="00E85A87"/>
    <w:rsid w:val="00E85B4A"/>
    <w:rsid w:val="00E93455"/>
    <w:rsid w:val="00E9528E"/>
    <w:rsid w:val="00EA5099"/>
    <w:rsid w:val="00EB32D8"/>
    <w:rsid w:val="00EC1351"/>
    <w:rsid w:val="00EC4CBF"/>
    <w:rsid w:val="00EE2CA8"/>
    <w:rsid w:val="00EE3C2B"/>
    <w:rsid w:val="00EE6B7C"/>
    <w:rsid w:val="00EF17E8"/>
    <w:rsid w:val="00EF51D9"/>
    <w:rsid w:val="00F130DD"/>
    <w:rsid w:val="00F244C1"/>
    <w:rsid w:val="00F24884"/>
    <w:rsid w:val="00F361A8"/>
    <w:rsid w:val="00F476C4"/>
    <w:rsid w:val="00F61DF9"/>
    <w:rsid w:val="00F81960"/>
    <w:rsid w:val="00F8769D"/>
    <w:rsid w:val="00F9350C"/>
    <w:rsid w:val="00F93834"/>
    <w:rsid w:val="00F94EB5"/>
    <w:rsid w:val="00F9624D"/>
    <w:rsid w:val="00FB1583"/>
    <w:rsid w:val="00FB31C1"/>
    <w:rsid w:val="00FB58F2"/>
    <w:rsid w:val="00FC6AEA"/>
    <w:rsid w:val="00FD2E31"/>
    <w:rsid w:val="00FD3D13"/>
    <w:rsid w:val="00FE3BAB"/>
    <w:rsid w:val="00FE55A2"/>
    <w:rsid w:val="00FF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D5EBE"/>
  <w15:chartTrackingRefBased/>
  <w15:docId w15:val="{1F795A1F-F71F-D84E-B3A3-A5C29C08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853"/>
    <w:rPr>
      <w:rFonts w:ascii="Times New Roman" w:eastAsia="Times New Roman" w:hAnsi="Times New Roman" w:cs="Times New Roman"/>
      <w:color w:val="auto"/>
      <w:sz w:val="24"/>
      <w:szCs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asciiTheme="minorHAnsi" w:eastAsiaTheme="majorEastAsia" w:hAnsiTheme="minorHAnsi"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asciiTheme="minorHAnsi" w:eastAsiaTheme="majorEastAsia" w:hAnsiTheme="minorHAnsi" w:cstheme="majorBidi"/>
      <w:b/>
      <w:caps/>
      <w:color w:val="595959" w:themeColor="text1" w:themeTint="A6"/>
      <w:sz w:val="22"/>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sz w:val="22"/>
      <w:szCs w:val="22"/>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rPr>
      <w:rFonts w:asciiTheme="minorHAnsi" w:eastAsiaTheme="minorHAnsi" w:hAnsiTheme="minorHAnsi" w:cstheme="minorBidi"/>
      <w:color w:val="595959" w:themeColor="text1" w:themeTint="A6"/>
      <w:sz w:val="22"/>
      <w:szCs w:val="22"/>
    </w:rPr>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rPr>
      <w:rFonts w:asciiTheme="minorHAnsi" w:eastAsiaTheme="minorHAnsi" w:hAnsiTheme="minorHAnsi" w:cstheme="minorBidi"/>
      <w:color w:val="595959" w:themeColor="text1" w:themeTint="A6"/>
      <w:sz w:val="22"/>
      <w:szCs w:val="22"/>
    </w:r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rPr>
      <w:rFonts w:asciiTheme="minorHAnsi" w:eastAsiaTheme="minorHAnsi" w:hAnsiTheme="minorHAnsi" w:cstheme="minorBidi"/>
      <w:color w:val="595959" w:themeColor="text1" w:themeTint="A6"/>
      <w:sz w:val="22"/>
      <w:szCs w:val="22"/>
    </w:r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rPr>
      <w:rFonts w:asciiTheme="minorHAnsi" w:eastAsiaTheme="minorHAnsi" w:hAnsiTheme="minorHAnsi" w:cstheme="minorBidi"/>
      <w:color w:val="595959" w:themeColor="text1" w:themeTint="A6"/>
      <w:sz w:val="22"/>
      <w:szCs w:val="22"/>
    </w:rPr>
  </w:style>
  <w:style w:type="paragraph" w:styleId="ListNumber">
    <w:name w:val="List Number"/>
    <w:basedOn w:val="Normal"/>
    <w:uiPriority w:val="13"/>
    <w:qFormat/>
    <w:rsid w:val="00B51D1B"/>
    <w:pPr>
      <w:numPr>
        <w:numId w:val="7"/>
      </w:numPr>
      <w:contextualSpacing/>
    </w:pPr>
    <w:rPr>
      <w:rFonts w:asciiTheme="minorHAnsi" w:eastAsiaTheme="minorHAnsi" w:hAnsiTheme="minorHAnsi" w:cstheme="minorBidi"/>
      <w:color w:val="595959" w:themeColor="text1" w:themeTint="A6"/>
      <w:sz w:val="22"/>
      <w:szCs w:val="22"/>
    </w:r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rFonts w:asciiTheme="minorHAnsi" w:eastAsiaTheme="minorHAnsi" w:hAnsiTheme="minorHAnsi" w:cstheme="minorBidi"/>
      <w:i/>
      <w:iCs/>
      <w:color w:val="161616" w:themeColor="text2"/>
      <w:sz w:val="2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rFonts w:asciiTheme="minorHAnsi" w:eastAsiaTheme="minorHAnsi" w:hAnsiTheme="minorHAnsi" w:cstheme="minorBidi"/>
      <w:color w:val="595959" w:themeColor="text1" w:themeTint="A6"/>
      <w:sz w:val="22"/>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rFonts w:asciiTheme="minorHAnsi" w:eastAsiaTheme="minorHAnsi" w:hAnsiTheme="minorHAnsi" w:cstheme="minorBidi"/>
      <w:color w:val="595959" w:themeColor="text1" w:themeTint="A6"/>
      <w:sz w:val="22"/>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rFonts w:asciiTheme="minorHAnsi" w:eastAsiaTheme="minorHAnsi" w:hAnsiTheme="minorHAnsi" w:cstheme="minorBidi"/>
      <w:color w:val="595959" w:themeColor="text1" w:themeTint="A6"/>
      <w:sz w:val="22"/>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rFonts w:asciiTheme="minorHAnsi" w:eastAsiaTheme="minorHAnsi" w:hAnsiTheme="minorHAnsi" w:cstheme="minorBidi"/>
      <w:color w:val="595959" w:themeColor="text1" w:themeTint="A6"/>
      <w:sz w:val="22"/>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color w:val="595959" w:themeColor="text1" w:themeTint="A6"/>
      <w:sz w:val="22"/>
      <w:szCs w:val="20"/>
    </w:rPr>
  </w:style>
  <w:style w:type="paragraph" w:styleId="FootnoteText">
    <w:name w:val="footnote text"/>
    <w:basedOn w:val="Normal"/>
    <w:link w:val="FootnoteTextChar"/>
    <w:uiPriority w:val="99"/>
    <w:semiHidden/>
    <w:unhideWhenUsed/>
    <w:rsid w:val="00316DFF"/>
    <w:rPr>
      <w:rFonts w:asciiTheme="minorHAnsi" w:eastAsiaTheme="minorHAnsi" w:hAnsiTheme="minorHAnsi" w:cstheme="minorBidi"/>
      <w:color w:val="595959" w:themeColor="text1" w:themeTint="A6"/>
      <w:sz w:val="22"/>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rPr>
      <w:rFonts w:asciiTheme="minorHAnsi" w:eastAsiaTheme="minorHAnsi" w:hAnsiTheme="minorHAnsi" w:cstheme="minorBidi"/>
      <w:color w:val="595959" w:themeColor="text1" w:themeTint="A6"/>
      <w:sz w:val="22"/>
      <w:szCs w:val="22"/>
    </w:r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rPr>
      <w:rFonts w:asciiTheme="minorHAnsi" w:eastAsiaTheme="minorHAnsi" w:hAnsiTheme="minorHAnsi" w:cstheme="minorBidi"/>
      <w:color w:val="595959" w:themeColor="text1" w:themeTint="A6"/>
      <w:sz w:val="22"/>
      <w:szCs w:val="22"/>
    </w:r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rPr>
      <w:rFonts w:asciiTheme="minorHAnsi" w:eastAsiaTheme="minorHAnsi" w:hAnsiTheme="minorHAnsi" w:cstheme="minorBidi"/>
      <w:color w:val="595959" w:themeColor="text1" w:themeTint="A6"/>
      <w:sz w:val="22"/>
      <w:szCs w:val="22"/>
    </w:r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rPr>
      <w:rFonts w:asciiTheme="minorHAnsi" w:eastAsiaTheme="minorHAnsi" w:hAnsiTheme="minorHAnsi" w:cstheme="minorBidi"/>
      <w:color w:val="595959" w:themeColor="text1" w:themeTint="A6"/>
      <w:sz w:val="22"/>
      <w:szCs w:val="22"/>
    </w:r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color w:val="595959" w:themeColor="text1" w:themeTint="A6"/>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rPr>
      <w:rFonts w:asciiTheme="minorHAnsi" w:eastAsiaTheme="minorHAnsi" w:hAnsiTheme="minorHAnsi" w:cstheme="minorBidi"/>
      <w:color w:val="595959" w:themeColor="text1" w:themeTint="A6"/>
      <w:sz w:val="22"/>
      <w:szCs w:val="22"/>
    </w:rPr>
  </w:style>
  <w:style w:type="paragraph" w:styleId="Index2">
    <w:name w:val="index 2"/>
    <w:basedOn w:val="Normal"/>
    <w:next w:val="Normal"/>
    <w:autoRedefine/>
    <w:uiPriority w:val="99"/>
    <w:semiHidden/>
    <w:unhideWhenUsed/>
    <w:rsid w:val="002647D3"/>
    <w:pPr>
      <w:ind w:left="440" w:hanging="220"/>
    </w:pPr>
    <w:rPr>
      <w:rFonts w:asciiTheme="minorHAnsi" w:eastAsiaTheme="minorHAnsi" w:hAnsiTheme="minorHAnsi" w:cstheme="minorBidi"/>
      <w:color w:val="595959" w:themeColor="text1" w:themeTint="A6"/>
      <w:sz w:val="22"/>
      <w:szCs w:val="22"/>
    </w:rPr>
  </w:style>
  <w:style w:type="paragraph" w:styleId="Index3">
    <w:name w:val="index 3"/>
    <w:basedOn w:val="Normal"/>
    <w:next w:val="Normal"/>
    <w:autoRedefine/>
    <w:uiPriority w:val="99"/>
    <w:semiHidden/>
    <w:unhideWhenUsed/>
    <w:rsid w:val="002647D3"/>
    <w:pPr>
      <w:ind w:left="660" w:hanging="220"/>
    </w:pPr>
    <w:rPr>
      <w:rFonts w:asciiTheme="minorHAnsi" w:eastAsiaTheme="minorHAnsi" w:hAnsiTheme="minorHAnsi" w:cstheme="minorBidi"/>
      <w:color w:val="595959" w:themeColor="text1" w:themeTint="A6"/>
      <w:sz w:val="22"/>
      <w:szCs w:val="22"/>
    </w:rPr>
  </w:style>
  <w:style w:type="paragraph" w:styleId="Index4">
    <w:name w:val="index 4"/>
    <w:basedOn w:val="Normal"/>
    <w:next w:val="Normal"/>
    <w:autoRedefine/>
    <w:uiPriority w:val="99"/>
    <w:semiHidden/>
    <w:unhideWhenUsed/>
    <w:rsid w:val="002647D3"/>
    <w:pPr>
      <w:ind w:left="880" w:hanging="220"/>
    </w:pPr>
    <w:rPr>
      <w:rFonts w:asciiTheme="minorHAnsi" w:eastAsiaTheme="minorHAnsi" w:hAnsiTheme="minorHAnsi" w:cstheme="minorBidi"/>
      <w:color w:val="595959" w:themeColor="text1" w:themeTint="A6"/>
      <w:sz w:val="22"/>
      <w:szCs w:val="22"/>
    </w:rPr>
  </w:style>
  <w:style w:type="paragraph" w:styleId="Index5">
    <w:name w:val="index 5"/>
    <w:basedOn w:val="Normal"/>
    <w:next w:val="Normal"/>
    <w:autoRedefine/>
    <w:uiPriority w:val="99"/>
    <w:semiHidden/>
    <w:unhideWhenUsed/>
    <w:rsid w:val="002647D3"/>
    <w:pPr>
      <w:ind w:left="1100" w:hanging="220"/>
    </w:pPr>
    <w:rPr>
      <w:rFonts w:asciiTheme="minorHAnsi" w:eastAsiaTheme="minorHAnsi" w:hAnsiTheme="minorHAnsi" w:cstheme="minorBidi"/>
      <w:color w:val="595959" w:themeColor="text1" w:themeTint="A6"/>
      <w:sz w:val="22"/>
      <w:szCs w:val="22"/>
    </w:rPr>
  </w:style>
  <w:style w:type="paragraph" w:styleId="Index6">
    <w:name w:val="index 6"/>
    <w:basedOn w:val="Normal"/>
    <w:next w:val="Normal"/>
    <w:autoRedefine/>
    <w:uiPriority w:val="99"/>
    <w:semiHidden/>
    <w:unhideWhenUsed/>
    <w:rsid w:val="002647D3"/>
    <w:pPr>
      <w:ind w:left="1320" w:hanging="220"/>
    </w:pPr>
    <w:rPr>
      <w:rFonts w:asciiTheme="minorHAnsi" w:eastAsiaTheme="minorHAnsi" w:hAnsiTheme="minorHAnsi" w:cstheme="minorBidi"/>
      <w:color w:val="595959" w:themeColor="text1" w:themeTint="A6"/>
      <w:sz w:val="22"/>
      <w:szCs w:val="22"/>
    </w:rPr>
  </w:style>
  <w:style w:type="paragraph" w:styleId="Index7">
    <w:name w:val="index 7"/>
    <w:basedOn w:val="Normal"/>
    <w:next w:val="Normal"/>
    <w:autoRedefine/>
    <w:uiPriority w:val="99"/>
    <w:semiHidden/>
    <w:unhideWhenUsed/>
    <w:rsid w:val="002647D3"/>
    <w:pPr>
      <w:ind w:left="1540" w:hanging="220"/>
    </w:pPr>
    <w:rPr>
      <w:rFonts w:asciiTheme="minorHAnsi" w:eastAsiaTheme="minorHAnsi" w:hAnsiTheme="minorHAnsi" w:cstheme="minorBidi"/>
      <w:color w:val="595959" w:themeColor="text1" w:themeTint="A6"/>
      <w:sz w:val="22"/>
      <w:szCs w:val="22"/>
    </w:rPr>
  </w:style>
  <w:style w:type="paragraph" w:styleId="Index8">
    <w:name w:val="index 8"/>
    <w:basedOn w:val="Normal"/>
    <w:next w:val="Normal"/>
    <w:autoRedefine/>
    <w:uiPriority w:val="99"/>
    <w:semiHidden/>
    <w:unhideWhenUsed/>
    <w:rsid w:val="002647D3"/>
    <w:pPr>
      <w:ind w:left="1760" w:hanging="220"/>
    </w:pPr>
    <w:rPr>
      <w:rFonts w:asciiTheme="minorHAnsi" w:eastAsiaTheme="minorHAnsi" w:hAnsiTheme="minorHAnsi" w:cstheme="minorBidi"/>
      <w:color w:val="595959" w:themeColor="text1" w:themeTint="A6"/>
      <w:sz w:val="22"/>
      <w:szCs w:val="22"/>
    </w:rPr>
  </w:style>
  <w:style w:type="paragraph" w:styleId="Index9">
    <w:name w:val="index 9"/>
    <w:basedOn w:val="Normal"/>
    <w:next w:val="Normal"/>
    <w:autoRedefine/>
    <w:uiPriority w:val="99"/>
    <w:semiHidden/>
    <w:unhideWhenUsed/>
    <w:rsid w:val="002647D3"/>
    <w:pPr>
      <w:ind w:left="1980" w:hanging="220"/>
    </w:pPr>
    <w:rPr>
      <w:rFonts w:asciiTheme="minorHAnsi" w:eastAsiaTheme="minorHAnsi" w:hAnsiTheme="minorHAnsi" w:cstheme="minorBidi"/>
      <w:color w:val="595959" w:themeColor="text1" w:themeTint="A6"/>
      <w:sz w:val="22"/>
      <w:szCs w:val="22"/>
    </w:r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color w:val="595959" w:themeColor="text1" w:themeTint="A6"/>
      <w:sz w:val="22"/>
      <w:szCs w:val="22"/>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rPr>
      <w:rFonts w:asciiTheme="minorHAnsi" w:eastAsiaTheme="minorHAnsi" w:hAnsiTheme="minorHAnsi" w:cstheme="minorBidi"/>
      <w:color w:val="595959" w:themeColor="text1" w:themeTint="A6"/>
      <w:sz w:val="22"/>
      <w:szCs w:val="22"/>
    </w:rPr>
  </w:style>
  <w:style w:type="paragraph" w:styleId="List2">
    <w:name w:val="List 2"/>
    <w:basedOn w:val="Normal"/>
    <w:uiPriority w:val="99"/>
    <w:semiHidden/>
    <w:unhideWhenUsed/>
    <w:rsid w:val="002647D3"/>
    <w:pPr>
      <w:ind w:left="720" w:hanging="360"/>
      <w:contextualSpacing/>
    </w:pPr>
    <w:rPr>
      <w:rFonts w:asciiTheme="minorHAnsi" w:eastAsiaTheme="minorHAnsi" w:hAnsiTheme="minorHAnsi" w:cstheme="minorBidi"/>
      <w:color w:val="595959" w:themeColor="text1" w:themeTint="A6"/>
      <w:sz w:val="22"/>
      <w:szCs w:val="22"/>
    </w:rPr>
  </w:style>
  <w:style w:type="paragraph" w:styleId="List3">
    <w:name w:val="List 3"/>
    <w:basedOn w:val="Normal"/>
    <w:uiPriority w:val="99"/>
    <w:semiHidden/>
    <w:unhideWhenUsed/>
    <w:rsid w:val="002647D3"/>
    <w:pPr>
      <w:ind w:left="1080" w:hanging="360"/>
      <w:contextualSpacing/>
    </w:pPr>
    <w:rPr>
      <w:rFonts w:asciiTheme="minorHAnsi" w:eastAsiaTheme="minorHAnsi" w:hAnsiTheme="minorHAnsi" w:cstheme="minorBidi"/>
      <w:color w:val="595959" w:themeColor="text1" w:themeTint="A6"/>
      <w:sz w:val="22"/>
      <w:szCs w:val="22"/>
    </w:rPr>
  </w:style>
  <w:style w:type="paragraph" w:styleId="List4">
    <w:name w:val="List 4"/>
    <w:basedOn w:val="Normal"/>
    <w:uiPriority w:val="99"/>
    <w:semiHidden/>
    <w:unhideWhenUsed/>
    <w:rsid w:val="002647D3"/>
    <w:pPr>
      <w:ind w:left="1440" w:hanging="360"/>
      <w:contextualSpacing/>
    </w:pPr>
    <w:rPr>
      <w:rFonts w:asciiTheme="minorHAnsi" w:eastAsiaTheme="minorHAnsi" w:hAnsiTheme="minorHAnsi" w:cstheme="minorBidi"/>
      <w:color w:val="595959" w:themeColor="text1" w:themeTint="A6"/>
      <w:sz w:val="22"/>
      <w:szCs w:val="22"/>
    </w:rPr>
  </w:style>
  <w:style w:type="paragraph" w:styleId="List5">
    <w:name w:val="List 5"/>
    <w:basedOn w:val="Normal"/>
    <w:uiPriority w:val="99"/>
    <w:semiHidden/>
    <w:unhideWhenUsed/>
    <w:rsid w:val="002647D3"/>
    <w:pPr>
      <w:ind w:left="1800" w:hanging="360"/>
      <w:contextualSpacing/>
    </w:pPr>
    <w:rPr>
      <w:rFonts w:asciiTheme="minorHAnsi" w:eastAsiaTheme="minorHAnsi" w:hAnsiTheme="minorHAnsi" w:cstheme="minorBidi"/>
      <w:color w:val="595959" w:themeColor="text1" w:themeTint="A6"/>
      <w:sz w:val="22"/>
      <w:szCs w:val="22"/>
    </w:r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rPr>
      <w:rFonts w:asciiTheme="minorHAnsi" w:eastAsiaTheme="minorHAnsi" w:hAnsiTheme="minorHAnsi" w:cstheme="minorBidi"/>
      <w:color w:val="595959" w:themeColor="text1" w:themeTint="A6"/>
      <w:sz w:val="22"/>
      <w:szCs w:val="22"/>
    </w:rPr>
  </w:style>
  <w:style w:type="paragraph" w:styleId="ListContinue2">
    <w:name w:val="List Continue 2"/>
    <w:basedOn w:val="Normal"/>
    <w:uiPriority w:val="99"/>
    <w:semiHidden/>
    <w:unhideWhenUsed/>
    <w:rsid w:val="002647D3"/>
    <w:pPr>
      <w:spacing w:after="120"/>
      <w:ind w:left="720"/>
      <w:contextualSpacing/>
    </w:pPr>
    <w:rPr>
      <w:rFonts w:asciiTheme="minorHAnsi" w:eastAsiaTheme="minorHAnsi" w:hAnsiTheme="minorHAnsi" w:cstheme="minorBidi"/>
      <w:color w:val="595959" w:themeColor="text1" w:themeTint="A6"/>
      <w:sz w:val="22"/>
      <w:szCs w:val="22"/>
    </w:rPr>
  </w:style>
  <w:style w:type="paragraph" w:styleId="ListContinue3">
    <w:name w:val="List Continue 3"/>
    <w:basedOn w:val="Normal"/>
    <w:uiPriority w:val="99"/>
    <w:semiHidden/>
    <w:unhideWhenUsed/>
    <w:rsid w:val="002647D3"/>
    <w:pPr>
      <w:spacing w:after="120"/>
      <w:ind w:left="1080"/>
      <w:contextualSpacing/>
    </w:pPr>
    <w:rPr>
      <w:rFonts w:asciiTheme="minorHAnsi" w:eastAsiaTheme="minorHAnsi" w:hAnsiTheme="minorHAnsi" w:cstheme="minorBidi"/>
      <w:color w:val="595959" w:themeColor="text1" w:themeTint="A6"/>
      <w:sz w:val="22"/>
      <w:szCs w:val="22"/>
    </w:rPr>
  </w:style>
  <w:style w:type="paragraph" w:styleId="ListContinue4">
    <w:name w:val="List Continue 4"/>
    <w:basedOn w:val="Normal"/>
    <w:uiPriority w:val="99"/>
    <w:semiHidden/>
    <w:unhideWhenUsed/>
    <w:rsid w:val="002647D3"/>
    <w:pPr>
      <w:spacing w:after="120"/>
      <w:ind w:left="1440"/>
      <w:contextualSpacing/>
    </w:pPr>
    <w:rPr>
      <w:rFonts w:asciiTheme="minorHAnsi" w:eastAsiaTheme="minorHAnsi" w:hAnsiTheme="minorHAnsi" w:cstheme="minorBidi"/>
      <w:color w:val="595959" w:themeColor="text1" w:themeTint="A6"/>
      <w:sz w:val="22"/>
      <w:szCs w:val="22"/>
    </w:rPr>
  </w:style>
  <w:style w:type="paragraph" w:styleId="ListContinue5">
    <w:name w:val="List Continue 5"/>
    <w:basedOn w:val="Normal"/>
    <w:uiPriority w:val="99"/>
    <w:semiHidden/>
    <w:unhideWhenUsed/>
    <w:rsid w:val="002647D3"/>
    <w:pPr>
      <w:spacing w:after="120"/>
      <w:ind w:left="1800"/>
      <w:contextualSpacing/>
    </w:pPr>
    <w:rPr>
      <w:rFonts w:asciiTheme="minorHAnsi" w:eastAsiaTheme="minorHAnsi" w:hAnsiTheme="minorHAnsi" w:cstheme="minorBidi"/>
      <w:color w:val="595959" w:themeColor="text1" w:themeTint="A6"/>
      <w:sz w:val="22"/>
      <w:szCs w:val="22"/>
    </w:rPr>
  </w:style>
  <w:style w:type="paragraph" w:styleId="ListNumber2">
    <w:name w:val="List Number 2"/>
    <w:basedOn w:val="Normal"/>
    <w:uiPriority w:val="99"/>
    <w:semiHidden/>
    <w:unhideWhenUsed/>
    <w:rsid w:val="002647D3"/>
    <w:pPr>
      <w:numPr>
        <w:numId w:val="6"/>
      </w:numPr>
      <w:contextualSpacing/>
    </w:pPr>
    <w:rPr>
      <w:rFonts w:asciiTheme="minorHAnsi" w:eastAsiaTheme="minorHAnsi" w:hAnsiTheme="minorHAnsi" w:cstheme="minorBidi"/>
      <w:color w:val="595959" w:themeColor="text1" w:themeTint="A6"/>
      <w:sz w:val="22"/>
      <w:szCs w:val="22"/>
    </w:rPr>
  </w:style>
  <w:style w:type="paragraph" w:styleId="ListNumber3">
    <w:name w:val="List Number 3"/>
    <w:basedOn w:val="Normal"/>
    <w:uiPriority w:val="99"/>
    <w:semiHidden/>
    <w:unhideWhenUsed/>
    <w:rsid w:val="002647D3"/>
    <w:pPr>
      <w:numPr>
        <w:numId w:val="8"/>
      </w:numPr>
      <w:contextualSpacing/>
    </w:pPr>
    <w:rPr>
      <w:rFonts w:asciiTheme="minorHAnsi" w:eastAsiaTheme="minorHAnsi" w:hAnsiTheme="minorHAnsi" w:cstheme="minorBidi"/>
      <w:color w:val="595959" w:themeColor="text1" w:themeTint="A6"/>
      <w:sz w:val="22"/>
      <w:szCs w:val="22"/>
    </w:rPr>
  </w:style>
  <w:style w:type="paragraph" w:styleId="ListNumber4">
    <w:name w:val="List Number 4"/>
    <w:basedOn w:val="Normal"/>
    <w:uiPriority w:val="99"/>
    <w:semiHidden/>
    <w:unhideWhenUsed/>
    <w:rsid w:val="002647D3"/>
    <w:pPr>
      <w:numPr>
        <w:numId w:val="12"/>
      </w:numPr>
      <w:contextualSpacing/>
    </w:pPr>
    <w:rPr>
      <w:rFonts w:asciiTheme="minorHAnsi" w:eastAsiaTheme="minorHAnsi" w:hAnsiTheme="minorHAnsi" w:cstheme="minorBidi"/>
      <w:color w:val="595959" w:themeColor="text1" w:themeTint="A6"/>
      <w:sz w:val="22"/>
      <w:szCs w:val="22"/>
    </w:rPr>
  </w:style>
  <w:style w:type="paragraph" w:styleId="ListNumber5">
    <w:name w:val="List Number 5"/>
    <w:basedOn w:val="Normal"/>
    <w:uiPriority w:val="99"/>
    <w:semiHidden/>
    <w:unhideWhenUsed/>
    <w:rsid w:val="002647D3"/>
    <w:pPr>
      <w:numPr>
        <w:numId w:val="13"/>
      </w:numPr>
      <w:contextualSpacing/>
    </w:pPr>
    <w:rPr>
      <w:rFonts w:asciiTheme="minorHAnsi" w:eastAsiaTheme="minorHAnsi" w:hAnsiTheme="minorHAnsi" w:cstheme="minorBidi"/>
      <w:color w:val="595959" w:themeColor="text1" w:themeTint="A6"/>
      <w:sz w:val="22"/>
      <w:szCs w:val="22"/>
    </w:rPr>
  </w:style>
  <w:style w:type="paragraph" w:styleId="ListParagraph">
    <w:name w:val="List Paragraph"/>
    <w:basedOn w:val="Normal"/>
    <w:uiPriority w:val="34"/>
    <w:unhideWhenUsed/>
    <w:rsid w:val="002647D3"/>
    <w:pPr>
      <w:ind w:left="720"/>
      <w:contextualSpacing/>
    </w:pPr>
    <w:rPr>
      <w:rFonts w:asciiTheme="minorHAnsi" w:eastAsiaTheme="minorHAnsi" w:hAnsiTheme="minorHAnsi" w:cstheme="minorBidi"/>
      <w:color w:val="595959" w:themeColor="text1" w:themeTint="A6"/>
      <w:sz w:val="22"/>
      <w:szCs w:val="22"/>
    </w:r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style>
  <w:style w:type="paragraph" w:styleId="NormalIndent">
    <w:name w:val="Normal Indent"/>
    <w:basedOn w:val="Normal"/>
    <w:uiPriority w:val="99"/>
    <w:semiHidden/>
    <w:unhideWhenUsed/>
    <w:rsid w:val="002647D3"/>
    <w:pPr>
      <w:ind w:left="720"/>
    </w:pPr>
    <w:rPr>
      <w:rFonts w:asciiTheme="minorHAnsi" w:eastAsiaTheme="minorHAnsi" w:hAnsiTheme="minorHAnsi" w:cstheme="minorBidi"/>
      <w:color w:val="595959" w:themeColor="text1" w:themeTint="A6"/>
      <w:sz w:val="22"/>
      <w:szCs w:val="22"/>
    </w:r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rPr>
      <w:rFonts w:asciiTheme="minorHAnsi" w:eastAsiaTheme="minorHAnsi" w:hAnsiTheme="minorHAnsi" w:cstheme="minorBidi"/>
      <w:color w:val="595959" w:themeColor="text1" w:themeTint="A6"/>
      <w:sz w:val="22"/>
      <w:szCs w:val="22"/>
    </w:rPr>
  </w:style>
  <w:style w:type="paragraph" w:styleId="TableofFigures">
    <w:name w:val="table of figures"/>
    <w:basedOn w:val="Normal"/>
    <w:next w:val="Normal"/>
    <w:uiPriority w:val="99"/>
    <w:semiHidden/>
    <w:unhideWhenUsed/>
    <w:rsid w:val="002647D3"/>
    <w:rPr>
      <w:rFonts w:asciiTheme="minorHAnsi" w:eastAsiaTheme="minorHAnsi" w:hAnsiTheme="minorHAnsi" w:cstheme="minorBidi"/>
      <w:color w:val="595959" w:themeColor="text1" w:themeTint="A6"/>
      <w:sz w:val="22"/>
      <w:szCs w:val="22"/>
    </w:rPr>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color w:val="595959" w:themeColor="text1" w:themeTint="A6"/>
    </w:rPr>
  </w:style>
  <w:style w:type="paragraph" w:styleId="TOC1">
    <w:name w:val="toc 1"/>
    <w:basedOn w:val="Normal"/>
    <w:next w:val="Normal"/>
    <w:autoRedefine/>
    <w:uiPriority w:val="39"/>
    <w:semiHidden/>
    <w:unhideWhenUsed/>
    <w:rsid w:val="002647D3"/>
    <w:pPr>
      <w:spacing w:after="100"/>
    </w:pPr>
    <w:rPr>
      <w:rFonts w:asciiTheme="minorHAnsi" w:eastAsiaTheme="minorHAnsi" w:hAnsiTheme="minorHAnsi" w:cstheme="minorBidi"/>
      <w:color w:val="595959" w:themeColor="text1" w:themeTint="A6"/>
      <w:sz w:val="22"/>
      <w:szCs w:val="22"/>
    </w:rPr>
  </w:style>
  <w:style w:type="paragraph" w:styleId="TOC2">
    <w:name w:val="toc 2"/>
    <w:basedOn w:val="Normal"/>
    <w:next w:val="Normal"/>
    <w:autoRedefine/>
    <w:uiPriority w:val="39"/>
    <w:semiHidden/>
    <w:unhideWhenUsed/>
    <w:rsid w:val="002647D3"/>
    <w:pPr>
      <w:spacing w:after="100"/>
      <w:ind w:left="220"/>
    </w:pPr>
    <w:rPr>
      <w:rFonts w:asciiTheme="minorHAnsi" w:eastAsiaTheme="minorHAnsi" w:hAnsiTheme="minorHAnsi" w:cstheme="minorBidi"/>
      <w:color w:val="595959" w:themeColor="text1" w:themeTint="A6"/>
      <w:sz w:val="22"/>
      <w:szCs w:val="22"/>
    </w:rPr>
  </w:style>
  <w:style w:type="paragraph" w:styleId="TOC3">
    <w:name w:val="toc 3"/>
    <w:basedOn w:val="Normal"/>
    <w:next w:val="Normal"/>
    <w:autoRedefine/>
    <w:uiPriority w:val="39"/>
    <w:semiHidden/>
    <w:unhideWhenUsed/>
    <w:rsid w:val="002647D3"/>
    <w:pPr>
      <w:spacing w:after="100"/>
      <w:ind w:left="440"/>
    </w:pPr>
    <w:rPr>
      <w:rFonts w:asciiTheme="minorHAnsi" w:eastAsiaTheme="minorHAnsi" w:hAnsiTheme="minorHAnsi" w:cstheme="minorBidi"/>
      <w:color w:val="595959" w:themeColor="text1" w:themeTint="A6"/>
      <w:sz w:val="22"/>
      <w:szCs w:val="22"/>
    </w:rPr>
  </w:style>
  <w:style w:type="paragraph" w:styleId="TOC4">
    <w:name w:val="toc 4"/>
    <w:basedOn w:val="Normal"/>
    <w:next w:val="Normal"/>
    <w:autoRedefine/>
    <w:uiPriority w:val="39"/>
    <w:semiHidden/>
    <w:unhideWhenUsed/>
    <w:rsid w:val="002647D3"/>
    <w:pPr>
      <w:spacing w:after="100"/>
      <w:ind w:left="660"/>
    </w:pPr>
    <w:rPr>
      <w:rFonts w:asciiTheme="minorHAnsi" w:eastAsiaTheme="minorHAnsi" w:hAnsiTheme="minorHAnsi" w:cstheme="minorBidi"/>
      <w:color w:val="595959" w:themeColor="text1" w:themeTint="A6"/>
      <w:sz w:val="22"/>
      <w:szCs w:val="22"/>
    </w:rPr>
  </w:style>
  <w:style w:type="paragraph" w:styleId="TOC5">
    <w:name w:val="toc 5"/>
    <w:basedOn w:val="Normal"/>
    <w:next w:val="Normal"/>
    <w:autoRedefine/>
    <w:uiPriority w:val="39"/>
    <w:semiHidden/>
    <w:unhideWhenUsed/>
    <w:rsid w:val="002647D3"/>
    <w:pPr>
      <w:spacing w:after="100"/>
      <w:ind w:left="880"/>
    </w:pPr>
    <w:rPr>
      <w:rFonts w:asciiTheme="minorHAnsi" w:eastAsiaTheme="minorHAnsi" w:hAnsiTheme="minorHAnsi" w:cstheme="minorBidi"/>
      <w:color w:val="595959" w:themeColor="text1" w:themeTint="A6"/>
      <w:sz w:val="22"/>
      <w:szCs w:val="22"/>
    </w:rPr>
  </w:style>
  <w:style w:type="paragraph" w:styleId="TOC6">
    <w:name w:val="toc 6"/>
    <w:basedOn w:val="Normal"/>
    <w:next w:val="Normal"/>
    <w:autoRedefine/>
    <w:uiPriority w:val="39"/>
    <w:semiHidden/>
    <w:unhideWhenUsed/>
    <w:rsid w:val="002647D3"/>
    <w:pPr>
      <w:spacing w:after="100"/>
      <w:ind w:left="1100"/>
    </w:pPr>
    <w:rPr>
      <w:rFonts w:asciiTheme="minorHAnsi" w:eastAsiaTheme="minorHAnsi" w:hAnsiTheme="minorHAnsi" w:cstheme="minorBidi"/>
      <w:color w:val="595959" w:themeColor="text1" w:themeTint="A6"/>
      <w:sz w:val="22"/>
      <w:szCs w:val="22"/>
    </w:rPr>
  </w:style>
  <w:style w:type="paragraph" w:styleId="TOC7">
    <w:name w:val="toc 7"/>
    <w:basedOn w:val="Normal"/>
    <w:next w:val="Normal"/>
    <w:autoRedefine/>
    <w:uiPriority w:val="39"/>
    <w:semiHidden/>
    <w:unhideWhenUsed/>
    <w:rsid w:val="002647D3"/>
    <w:pPr>
      <w:spacing w:after="100"/>
      <w:ind w:left="1320"/>
    </w:pPr>
    <w:rPr>
      <w:rFonts w:asciiTheme="minorHAnsi" w:eastAsiaTheme="minorHAnsi" w:hAnsiTheme="minorHAnsi" w:cstheme="minorBidi"/>
      <w:color w:val="595959" w:themeColor="text1" w:themeTint="A6"/>
      <w:sz w:val="22"/>
      <w:szCs w:val="22"/>
    </w:rPr>
  </w:style>
  <w:style w:type="paragraph" w:styleId="TOC8">
    <w:name w:val="toc 8"/>
    <w:basedOn w:val="Normal"/>
    <w:next w:val="Normal"/>
    <w:autoRedefine/>
    <w:uiPriority w:val="39"/>
    <w:semiHidden/>
    <w:unhideWhenUsed/>
    <w:rsid w:val="002647D3"/>
    <w:pPr>
      <w:spacing w:after="100"/>
      <w:ind w:left="1540"/>
    </w:pPr>
    <w:rPr>
      <w:rFonts w:asciiTheme="minorHAnsi" w:eastAsiaTheme="minorHAnsi" w:hAnsiTheme="minorHAnsi" w:cstheme="minorBidi"/>
      <w:color w:val="595959" w:themeColor="text1" w:themeTint="A6"/>
      <w:sz w:val="22"/>
      <w:szCs w:val="22"/>
    </w:rPr>
  </w:style>
  <w:style w:type="paragraph" w:styleId="TOC9">
    <w:name w:val="toc 9"/>
    <w:basedOn w:val="Normal"/>
    <w:next w:val="Normal"/>
    <w:autoRedefine/>
    <w:uiPriority w:val="39"/>
    <w:semiHidden/>
    <w:unhideWhenUsed/>
    <w:rsid w:val="002647D3"/>
    <w:pPr>
      <w:spacing w:after="100"/>
      <w:ind w:left="1760"/>
    </w:pPr>
    <w:rPr>
      <w:rFonts w:asciiTheme="minorHAnsi" w:eastAsiaTheme="minorHAnsi" w:hAnsiTheme="minorHAnsi" w:cstheme="minorBidi"/>
      <w:color w:val="595959" w:themeColor="text1" w:themeTint="A6"/>
      <w:sz w:val="22"/>
      <w:szCs w:val="22"/>
    </w:rPr>
  </w:style>
  <w:style w:type="paragraph" w:customStyle="1" w:styleId="ContactInfoEmphasis">
    <w:name w:val="Contact Info Emphasis"/>
    <w:basedOn w:val="Normal"/>
    <w:uiPriority w:val="4"/>
    <w:qFormat/>
    <w:rsid w:val="00692703"/>
    <w:pPr>
      <w:jc w:val="center"/>
    </w:pPr>
    <w:rPr>
      <w:rFonts w:asciiTheme="minorHAnsi" w:eastAsiaTheme="minorHAnsi" w:hAnsiTheme="minorHAnsi" w:cstheme="minorBidi"/>
      <w:b/>
      <w:color w:val="1D824C" w:themeColor="accent1"/>
      <w:sz w:val="22"/>
      <w:szCs w:val="22"/>
    </w:rPr>
  </w:style>
  <w:style w:type="character" w:styleId="UnresolvedMention">
    <w:name w:val="Unresolved Mention"/>
    <w:basedOn w:val="DefaultParagraphFont"/>
    <w:uiPriority w:val="99"/>
    <w:semiHidden/>
    <w:unhideWhenUsed/>
    <w:rsid w:val="00E01D49"/>
    <w:rPr>
      <w:color w:val="605E5C"/>
      <w:shd w:val="clear" w:color="auto" w:fill="E1DFDD"/>
    </w:rPr>
  </w:style>
  <w:style w:type="character" w:styleId="Emphasis">
    <w:name w:val="Emphasis"/>
    <w:basedOn w:val="DefaultParagraphFont"/>
    <w:uiPriority w:val="20"/>
    <w:qFormat/>
    <w:rsid w:val="00AC38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3612">
      <w:bodyDiv w:val="1"/>
      <w:marLeft w:val="0"/>
      <w:marRight w:val="0"/>
      <w:marTop w:val="0"/>
      <w:marBottom w:val="0"/>
      <w:divBdr>
        <w:top w:val="none" w:sz="0" w:space="0" w:color="auto"/>
        <w:left w:val="none" w:sz="0" w:space="0" w:color="auto"/>
        <w:bottom w:val="none" w:sz="0" w:space="0" w:color="auto"/>
        <w:right w:val="none" w:sz="0" w:space="0" w:color="auto"/>
      </w:divBdr>
    </w:div>
    <w:div w:id="1147476598">
      <w:bodyDiv w:val="1"/>
      <w:marLeft w:val="0"/>
      <w:marRight w:val="0"/>
      <w:marTop w:val="0"/>
      <w:marBottom w:val="0"/>
      <w:divBdr>
        <w:top w:val="none" w:sz="0" w:space="0" w:color="auto"/>
        <w:left w:val="none" w:sz="0" w:space="0" w:color="auto"/>
        <w:bottom w:val="none" w:sz="0" w:space="0" w:color="auto"/>
        <w:right w:val="none" w:sz="0" w:space="0" w:color="auto"/>
      </w:divBdr>
    </w:div>
    <w:div w:id="1233930672">
      <w:bodyDiv w:val="1"/>
      <w:marLeft w:val="0"/>
      <w:marRight w:val="0"/>
      <w:marTop w:val="0"/>
      <w:marBottom w:val="0"/>
      <w:divBdr>
        <w:top w:val="none" w:sz="0" w:space="0" w:color="auto"/>
        <w:left w:val="none" w:sz="0" w:space="0" w:color="auto"/>
        <w:bottom w:val="none" w:sz="0" w:space="0" w:color="auto"/>
        <w:right w:val="none" w:sz="0" w:space="0" w:color="auto"/>
      </w:divBdr>
    </w:div>
    <w:div w:id="1566257189">
      <w:bodyDiv w:val="1"/>
      <w:marLeft w:val="0"/>
      <w:marRight w:val="0"/>
      <w:marTop w:val="0"/>
      <w:marBottom w:val="0"/>
      <w:divBdr>
        <w:top w:val="none" w:sz="0" w:space="0" w:color="auto"/>
        <w:left w:val="none" w:sz="0" w:space="0" w:color="auto"/>
        <w:bottom w:val="none" w:sz="0" w:space="0" w:color="auto"/>
        <w:right w:val="none" w:sz="0" w:space="0" w:color="auto"/>
      </w:divBdr>
    </w:div>
    <w:div w:id="1686903267">
      <w:bodyDiv w:val="1"/>
      <w:marLeft w:val="0"/>
      <w:marRight w:val="0"/>
      <w:marTop w:val="0"/>
      <w:marBottom w:val="0"/>
      <w:divBdr>
        <w:top w:val="none" w:sz="0" w:space="0" w:color="auto"/>
        <w:left w:val="none" w:sz="0" w:space="0" w:color="auto"/>
        <w:bottom w:val="none" w:sz="0" w:space="0" w:color="auto"/>
        <w:right w:val="none" w:sz="0" w:space="0" w:color="auto"/>
      </w:divBdr>
    </w:div>
    <w:div w:id="19206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in-dholakiya-902842145/" TargetMode="External"/><Relationship Id="rId13" Type="http://schemas.openxmlformats.org/officeDocument/2006/relationships/hyperlink" Target="https://shaindholakiya.github.io/workoutBuddies/" TargetMode="External"/><Relationship Id="rId18" Type="http://schemas.openxmlformats.org/officeDocument/2006/relationships/hyperlink" Target="https://shaindholakiya.github.io/TriviaGam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hainshain99@gmail.com" TargetMode="External"/><Relationship Id="rId12" Type="http://schemas.openxmlformats.org/officeDocument/2006/relationships/hyperlink" Target="https://github.com/ShainDholakiya/workoutBuddies" TargetMode="External"/><Relationship Id="rId17" Type="http://schemas.openxmlformats.org/officeDocument/2006/relationships/hyperlink" Target="https://github.com/ShainDholakiya/TriviaGa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haindholakiya.github.io/Employee-Tracker/" TargetMode="External"/><Relationship Id="rId20" Type="http://schemas.openxmlformats.org/officeDocument/2006/relationships/hyperlink" Target="http://www.icerv.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demy-certificate.s3.amazonaws.com/pdf/UC-7UV57ER3.pdf"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github.com/ShainDholakiya/Employee-Tracker" TargetMode="External"/><Relationship Id="rId23" Type="http://schemas.openxmlformats.org/officeDocument/2006/relationships/fontTable" Target="fontTable.xml"/><Relationship Id="rId10" Type="http://schemas.openxmlformats.org/officeDocument/2006/relationships/hyperlink" Target="http://shaind.com/" TargetMode="External"/><Relationship Id="rId19" Type="http://schemas.openxmlformats.org/officeDocument/2006/relationships/hyperlink" Target="https://bootcamp.pe.gatech.edu/coding/" TargetMode="External"/><Relationship Id="rId4" Type="http://schemas.openxmlformats.org/officeDocument/2006/relationships/webSettings" Target="webSettings.xml"/><Relationship Id="rId9" Type="http://schemas.openxmlformats.org/officeDocument/2006/relationships/hyperlink" Target="https://github.com/ShainDholakiya" TargetMode="External"/><Relationship Id="rId14" Type="http://schemas.openxmlformats.org/officeDocument/2006/relationships/hyperlink" Target="https://github.com/ShainDholakiya/liri-node-app"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inD/Library/Containers/com.microsoft.Word/Data/Library/Application%20Support/Microsoft/Office/16.0/DTS/Search/%7bF22A07C1-4F73-D94B-A3F0-504D7BEA1D82%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668A9E75EA6A49887CE1258C1C9646"/>
        <w:category>
          <w:name w:val="General"/>
          <w:gallery w:val="placeholder"/>
        </w:category>
        <w:types>
          <w:type w:val="bbPlcHdr"/>
        </w:types>
        <w:behaviors>
          <w:behavior w:val="content"/>
        </w:behaviors>
        <w:guid w:val="{3D61F600-A35A-3843-A805-18F5048F218D}"/>
      </w:docPartPr>
      <w:docPartBody>
        <w:p w:rsidR="00975A50" w:rsidRDefault="00913684">
          <w:pPr>
            <w:pStyle w:val="CB668A9E75EA6A49887CE1258C1C9646"/>
          </w:pPr>
          <w:r w:rsidRPr="00CF1A49">
            <w:t>Email</w:t>
          </w:r>
        </w:p>
      </w:docPartBody>
    </w:docPart>
    <w:docPart>
      <w:docPartPr>
        <w:name w:val="E7D62B9C20823442A8DF971741AB64CD"/>
        <w:category>
          <w:name w:val="General"/>
          <w:gallery w:val="placeholder"/>
        </w:category>
        <w:types>
          <w:type w:val="bbPlcHdr"/>
        </w:types>
        <w:behaviors>
          <w:behavior w:val="content"/>
        </w:behaviors>
        <w:guid w:val="{02EB97B8-4FD4-5A4E-898F-4ECB06846533}"/>
      </w:docPartPr>
      <w:docPartBody>
        <w:p w:rsidR="00975A50" w:rsidRDefault="00913684">
          <w:pPr>
            <w:pStyle w:val="E7D62B9C20823442A8DF971741AB64CD"/>
          </w:pPr>
          <w:r w:rsidRPr="00CF1A49">
            <w:t>·</w:t>
          </w:r>
        </w:p>
      </w:docPartBody>
    </w:docPart>
    <w:docPart>
      <w:docPartPr>
        <w:name w:val="51C341E6D877BE47B7D69D38BB2E6294"/>
        <w:category>
          <w:name w:val="General"/>
          <w:gallery w:val="placeholder"/>
        </w:category>
        <w:types>
          <w:type w:val="bbPlcHdr"/>
        </w:types>
        <w:behaviors>
          <w:behavior w:val="content"/>
        </w:behaviors>
        <w:guid w:val="{436CFF03-01E0-5541-9570-729A18F9A0D3}"/>
      </w:docPartPr>
      <w:docPartBody>
        <w:p w:rsidR="00975A50" w:rsidRDefault="00913684">
          <w:pPr>
            <w:pStyle w:val="51C341E6D877BE47B7D69D38BB2E6294"/>
          </w:pPr>
          <w:r w:rsidRPr="00CF1A49">
            <w:t>·</w:t>
          </w:r>
        </w:p>
      </w:docPartBody>
    </w:docPart>
    <w:docPart>
      <w:docPartPr>
        <w:name w:val="89880E59209E5144AE51BD9A635340E4"/>
        <w:category>
          <w:name w:val="General"/>
          <w:gallery w:val="placeholder"/>
        </w:category>
        <w:types>
          <w:type w:val="bbPlcHdr"/>
        </w:types>
        <w:behaviors>
          <w:behavior w:val="content"/>
        </w:behaviors>
        <w:guid w:val="{676DB41F-4CCA-A848-AD1E-20F5E70806B7}"/>
      </w:docPartPr>
      <w:docPartBody>
        <w:p w:rsidR="00975A50" w:rsidRDefault="001D1C4D" w:rsidP="001D1C4D">
          <w:pPr>
            <w:pStyle w:val="89880E59209E5144AE51BD9A635340E4"/>
          </w:pPr>
          <w:r w:rsidRPr="00CF1A49">
            <w:t>·</w:t>
          </w:r>
        </w:p>
      </w:docPartBody>
    </w:docPart>
    <w:docPart>
      <w:docPartPr>
        <w:name w:val="2F7E97E185A8B14089C4BE6160C071F0"/>
        <w:category>
          <w:name w:val="General"/>
          <w:gallery w:val="placeholder"/>
        </w:category>
        <w:types>
          <w:type w:val="bbPlcHdr"/>
        </w:types>
        <w:behaviors>
          <w:behavior w:val="content"/>
        </w:behaviors>
        <w:guid w:val="{C89F96C0-01D2-1948-A200-3C7F80542D34}"/>
      </w:docPartPr>
      <w:docPartBody>
        <w:p w:rsidR="00975A50" w:rsidRDefault="001D1C4D" w:rsidP="001D1C4D">
          <w:pPr>
            <w:pStyle w:val="2F7E97E185A8B14089C4BE6160C071F0"/>
          </w:pPr>
          <w:r w:rsidRPr="00CF1A49">
            <w:t>Skills</w:t>
          </w:r>
        </w:p>
      </w:docPartBody>
    </w:docPart>
    <w:docPart>
      <w:docPartPr>
        <w:name w:val="FA3CBF6D2456FC40AE8F921056B62FFD"/>
        <w:category>
          <w:name w:val="General"/>
          <w:gallery w:val="placeholder"/>
        </w:category>
        <w:types>
          <w:type w:val="bbPlcHdr"/>
        </w:types>
        <w:behaviors>
          <w:behavior w:val="content"/>
        </w:behaviors>
        <w:guid w:val="{D2809623-52FB-5C4D-A357-E45C62B6BC0F}"/>
      </w:docPartPr>
      <w:docPartBody>
        <w:p w:rsidR="00B926AF" w:rsidRDefault="0076075C" w:rsidP="0076075C">
          <w:pPr>
            <w:pStyle w:val="FA3CBF6D2456FC40AE8F921056B62FF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4D"/>
    <w:rsid w:val="00110C22"/>
    <w:rsid w:val="001468C6"/>
    <w:rsid w:val="001D1C4D"/>
    <w:rsid w:val="001F2E35"/>
    <w:rsid w:val="00244B31"/>
    <w:rsid w:val="002634EF"/>
    <w:rsid w:val="00321E06"/>
    <w:rsid w:val="003E0352"/>
    <w:rsid w:val="00536013"/>
    <w:rsid w:val="005E28D8"/>
    <w:rsid w:val="006F3031"/>
    <w:rsid w:val="0076075C"/>
    <w:rsid w:val="00913684"/>
    <w:rsid w:val="00934D3C"/>
    <w:rsid w:val="00975A50"/>
    <w:rsid w:val="00A96D43"/>
    <w:rsid w:val="00B926AF"/>
    <w:rsid w:val="00B94725"/>
    <w:rsid w:val="00BC4553"/>
    <w:rsid w:val="00C6104D"/>
    <w:rsid w:val="00C80182"/>
    <w:rsid w:val="00C823E3"/>
    <w:rsid w:val="00DF1A58"/>
    <w:rsid w:val="00E236FF"/>
    <w:rsid w:val="00E6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B9C079C8B6B042A71F3E9AEAD1101D">
    <w:name w:val="3CB9C079C8B6B042A71F3E9AEAD1101D"/>
  </w:style>
  <w:style w:type="character" w:styleId="IntenseEmphasis">
    <w:name w:val="Intense Emphasis"/>
    <w:basedOn w:val="DefaultParagraphFont"/>
    <w:uiPriority w:val="2"/>
    <w:rPr>
      <w:b/>
      <w:iCs/>
      <w:color w:val="262626" w:themeColor="text1" w:themeTint="D9"/>
    </w:rPr>
  </w:style>
  <w:style w:type="paragraph" w:customStyle="1" w:styleId="CA2C4FEEBA57C841BA3486348E491ACD">
    <w:name w:val="CA2C4FEEBA57C841BA3486348E491ACD"/>
  </w:style>
  <w:style w:type="paragraph" w:customStyle="1" w:styleId="0BFA2800BC43634CA22F4F03FCE67938">
    <w:name w:val="0BFA2800BC43634CA22F4F03FCE67938"/>
  </w:style>
  <w:style w:type="paragraph" w:customStyle="1" w:styleId="C7C645565E2D3D45BCD2A3BB03ECB2FF">
    <w:name w:val="C7C645565E2D3D45BCD2A3BB03ECB2FF"/>
  </w:style>
  <w:style w:type="paragraph" w:customStyle="1" w:styleId="E38B7E2D69A817439276CB20743C420B">
    <w:name w:val="E38B7E2D69A817439276CB20743C420B"/>
  </w:style>
  <w:style w:type="paragraph" w:customStyle="1" w:styleId="CB668A9E75EA6A49887CE1258C1C9646">
    <w:name w:val="CB668A9E75EA6A49887CE1258C1C9646"/>
  </w:style>
  <w:style w:type="paragraph" w:customStyle="1" w:styleId="E7D62B9C20823442A8DF971741AB64CD">
    <w:name w:val="E7D62B9C20823442A8DF971741AB64CD"/>
  </w:style>
  <w:style w:type="paragraph" w:customStyle="1" w:styleId="08E815143245F64D8A8F98321B952801">
    <w:name w:val="08E815143245F64D8A8F98321B952801"/>
  </w:style>
  <w:style w:type="paragraph" w:customStyle="1" w:styleId="51C341E6D877BE47B7D69D38BB2E6294">
    <w:name w:val="51C341E6D877BE47B7D69D38BB2E6294"/>
  </w:style>
  <w:style w:type="paragraph" w:customStyle="1" w:styleId="A6A876CC4F437745B58E21C230791C2B">
    <w:name w:val="A6A876CC4F437745B58E21C230791C2B"/>
  </w:style>
  <w:style w:type="paragraph" w:customStyle="1" w:styleId="67CE05C785381F448E58FFBF44C789AD">
    <w:name w:val="67CE05C785381F448E58FFBF44C789AD"/>
  </w:style>
  <w:style w:type="paragraph" w:customStyle="1" w:styleId="8FB0366FBA2D7F4C9EB74555D7F8126B">
    <w:name w:val="8FB0366FBA2D7F4C9EB74555D7F8126B"/>
  </w:style>
  <w:style w:type="paragraph" w:customStyle="1" w:styleId="915BAE80DDC015458946A63CE08AFA01">
    <w:name w:val="915BAE80DDC015458946A63CE08AFA01"/>
  </w:style>
  <w:style w:type="paragraph" w:customStyle="1" w:styleId="0A312E23263E18498804FCD36B939B85">
    <w:name w:val="0A312E23263E18498804FCD36B939B85"/>
  </w:style>
  <w:style w:type="paragraph" w:customStyle="1" w:styleId="F72FE870040AB04EB1C7E631809748EB">
    <w:name w:val="F72FE870040AB04EB1C7E631809748EB"/>
  </w:style>
  <w:style w:type="character" w:styleId="SubtleReference">
    <w:name w:val="Subtle Reference"/>
    <w:basedOn w:val="DefaultParagraphFont"/>
    <w:uiPriority w:val="10"/>
    <w:qFormat/>
    <w:rsid w:val="001D1C4D"/>
    <w:rPr>
      <w:b/>
      <w:caps w:val="0"/>
      <w:smallCaps/>
      <w:color w:val="595959" w:themeColor="text1" w:themeTint="A6"/>
    </w:rPr>
  </w:style>
  <w:style w:type="paragraph" w:customStyle="1" w:styleId="CA700994D126CF4C94A1B74D4A81D822">
    <w:name w:val="CA700994D126CF4C94A1B74D4A81D822"/>
  </w:style>
  <w:style w:type="paragraph" w:customStyle="1" w:styleId="811ACEB98DC024499CDB11A3CEA2849D">
    <w:name w:val="811ACEB98DC024499CDB11A3CEA2849D"/>
  </w:style>
  <w:style w:type="paragraph" w:customStyle="1" w:styleId="E81CFF934D05CF409F6CB7666E545F7C">
    <w:name w:val="E81CFF934D05CF409F6CB7666E545F7C"/>
  </w:style>
  <w:style w:type="paragraph" w:customStyle="1" w:styleId="2602408831492E42A3EC1619D5EFA43E">
    <w:name w:val="2602408831492E42A3EC1619D5EFA43E"/>
  </w:style>
  <w:style w:type="paragraph" w:customStyle="1" w:styleId="731152DC0AA2864F99CC91A878CBA572">
    <w:name w:val="731152DC0AA2864F99CC91A878CBA572"/>
  </w:style>
  <w:style w:type="paragraph" w:customStyle="1" w:styleId="444B0DB42D21F54588A12984F7D52B24">
    <w:name w:val="444B0DB42D21F54588A12984F7D52B24"/>
  </w:style>
  <w:style w:type="paragraph" w:customStyle="1" w:styleId="11BAF85D7A02E440AF912EF7C9C5B4F7">
    <w:name w:val="11BAF85D7A02E440AF912EF7C9C5B4F7"/>
  </w:style>
  <w:style w:type="paragraph" w:customStyle="1" w:styleId="0FD59A8BCB6A2042A1C53E5796DB78AF">
    <w:name w:val="0FD59A8BCB6A2042A1C53E5796DB78AF"/>
  </w:style>
  <w:style w:type="paragraph" w:customStyle="1" w:styleId="AF914FB65FEBEF429538B2CC838A1574">
    <w:name w:val="AF914FB65FEBEF429538B2CC838A1574"/>
  </w:style>
  <w:style w:type="paragraph" w:customStyle="1" w:styleId="557311D0956D0D4DA35CC70A7E9EF863">
    <w:name w:val="557311D0956D0D4DA35CC70A7E9EF863"/>
  </w:style>
  <w:style w:type="paragraph" w:customStyle="1" w:styleId="A22F187439A4B04088687090F0F082F5">
    <w:name w:val="A22F187439A4B04088687090F0F082F5"/>
  </w:style>
  <w:style w:type="paragraph" w:customStyle="1" w:styleId="152B26E2DF43D64195686D8F2F9ED73B">
    <w:name w:val="152B26E2DF43D64195686D8F2F9ED73B"/>
  </w:style>
  <w:style w:type="paragraph" w:customStyle="1" w:styleId="61F721A6ECC5F14982327A5BE49FD3F3">
    <w:name w:val="61F721A6ECC5F14982327A5BE49FD3F3"/>
  </w:style>
  <w:style w:type="paragraph" w:customStyle="1" w:styleId="CCFF07D890EAD64CB3D33C99ED9BD62F">
    <w:name w:val="CCFF07D890EAD64CB3D33C99ED9BD62F"/>
  </w:style>
  <w:style w:type="paragraph" w:customStyle="1" w:styleId="EB529048164D6E4DB168BC04DF08DE9E">
    <w:name w:val="EB529048164D6E4DB168BC04DF08DE9E"/>
  </w:style>
  <w:style w:type="paragraph" w:customStyle="1" w:styleId="EE420D8A06AF1349BF5E6CCC7DE2BACC">
    <w:name w:val="EE420D8A06AF1349BF5E6CCC7DE2BACC"/>
  </w:style>
  <w:style w:type="paragraph" w:customStyle="1" w:styleId="E2C756A32769A74EB05D9F46D66B42A1">
    <w:name w:val="E2C756A32769A74EB05D9F46D66B42A1"/>
  </w:style>
  <w:style w:type="paragraph" w:customStyle="1" w:styleId="2CAC822725B6644EBCEEB0F90CF6DB79">
    <w:name w:val="2CAC822725B6644EBCEEB0F90CF6DB79"/>
  </w:style>
  <w:style w:type="paragraph" w:customStyle="1" w:styleId="946A7BBEF40DE54FBA82F8D6DFACF11D">
    <w:name w:val="946A7BBEF40DE54FBA82F8D6DFACF11D"/>
  </w:style>
  <w:style w:type="paragraph" w:customStyle="1" w:styleId="1058A4AA00F19A4080DF2D7DD77D6A43">
    <w:name w:val="1058A4AA00F19A4080DF2D7DD77D6A43"/>
  </w:style>
  <w:style w:type="paragraph" w:customStyle="1" w:styleId="32DBC2AE7F2ED7498FD7EED310B11DC4">
    <w:name w:val="32DBC2AE7F2ED7498FD7EED310B11DC4"/>
  </w:style>
  <w:style w:type="paragraph" w:customStyle="1" w:styleId="7DABBBE7D7951F44839A98A3DB11701A">
    <w:name w:val="7DABBBE7D7951F44839A98A3DB11701A"/>
  </w:style>
  <w:style w:type="paragraph" w:customStyle="1" w:styleId="DB054DED79186F498EC3B7E50B60B3E0">
    <w:name w:val="DB054DED79186F498EC3B7E50B60B3E0"/>
  </w:style>
  <w:style w:type="paragraph" w:customStyle="1" w:styleId="F564E2071612D544BFCCB156516B8380">
    <w:name w:val="F564E2071612D544BFCCB156516B8380"/>
  </w:style>
  <w:style w:type="paragraph" w:customStyle="1" w:styleId="9850B1322E9D5D47BFA5380A22B6D6E9">
    <w:name w:val="9850B1322E9D5D47BFA5380A22B6D6E9"/>
  </w:style>
  <w:style w:type="paragraph" w:customStyle="1" w:styleId="DCAB96278D59D849B2050288083717CD">
    <w:name w:val="DCAB96278D59D849B2050288083717CD"/>
  </w:style>
  <w:style w:type="paragraph" w:customStyle="1" w:styleId="89880E59209E5144AE51BD9A635340E4">
    <w:name w:val="89880E59209E5144AE51BD9A635340E4"/>
    <w:rsid w:val="001D1C4D"/>
  </w:style>
  <w:style w:type="paragraph" w:customStyle="1" w:styleId="8434BE120C84074A8C81C26914D94C4D">
    <w:name w:val="8434BE120C84074A8C81C26914D94C4D"/>
    <w:rsid w:val="001D1C4D"/>
  </w:style>
  <w:style w:type="paragraph" w:customStyle="1" w:styleId="774204D188ADE64993F168915DE0C0D4">
    <w:name w:val="774204D188ADE64993F168915DE0C0D4"/>
    <w:rsid w:val="001D1C4D"/>
  </w:style>
  <w:style w:type="paragraph" w:customStyle="1" w:styleId="7096BAD863E87A418C4DF5071DEBC814">
    <w:name w:val="7096BAD863E87A418C4DF5071DEBC814"/>
    <w:rsid w:val="001D1C4D"/>
  </w:style>
  <w:style w:type="paragraph" w:customStyle="1" w:styleId="5A04693CF8425546A77B33966529216A">
    <w:name w:val="5A04693CF8425546A77B33966529216A"/>
    <w:rsid w:val="001D1C4D"/>
  </w:style>
  <w:style w:type="paragraph" w:customStyle="1" w:styleId="2DBAA688D3912348978945227E8454CF">
    <w:name w:val="2DBAA688D3912348978945227E8454CF"/>
    <w:rsid w:val="001D1C4D"/>
  </w:style>
  <w:style w:type="paragraph" w:customStyle="1" w:styleId="688907DA89C5054E8C59ADBDBFE929EF">
    <w:name w:val="688907DA89C5054E8C59ADBDBFE929EF"/>
    <w:rsid w:val="001D1C4D"/>
  </w:style>
  <w:style w:type="paragraph" w:customStyle="1" w:styleId="0E6A52018790AF45AB78403FF84A3609">
    <w:name w:val="0E6A52018790AF45AB78403FF84A3609"/>
    <w:rsid w:val="001D1C4D"/>
  </w:style>
  <w:style w:type="paragraph" w:customStyle="1" w:styleId="9C1257D1C19D8D40A6C8CEF7AFED039D">
    <w:name w:val="9C1257D1C19D8D40A6C8CEF7AFED039D"/>
    <w:rsid w:val="001D1C4D"/>
  </w:style>
  <w:style w:type="paragraph" w:customStyle="1" w:styleId="FAF7BC6E1DCD2F4D81494A8F90ABC270">
    <w:name w:val="FAF7BC6E1DCD2F4D81494A8F90ABC270"/>
    <w:rsid w:val="001D1C4D"/>
  </w:style>
  <w:style w:type="paragraph" w:customStyle="1" w:styleId="C547A6CAA7F18B4CBC2F6BC377E4C31F">
    <w:name w:val="C547A6CAA7F18B4CBC2F6BC377E4C31F"/>
    <w:rsid w:val="001D1C4D"/>
  </w:style>
  <w:style w:type="paragraph" w:customStyle="1" w:styleId="5FD48D937BB0FA4080F8F1ED7123A97E">
    <w:name w:val="5FD48D937BB0FA4080F8F1ED7123A97E"/>
    <w:rsid w:val="001D1C4D"/>
  </w:style>
  <w:style w:type="paragraph" w:customStyle="1" w:styleId="68F78043DAD03E4CB0787970F87F2B68">
    <w:name w:val="68F78043DAD03E4CB0787970F87F2B68"/>
    <w:rsid w:val="001D1C4D"/>
  </w:style>
  <w:style w:type="paragraph" w:customStyle="1" w:styleId="14BB7796A9410A47B04DB3E3C4DA511C">
    <w:name w:val="14BB7796A9410A47B04DB3E3C4DA511C"/>
    <w:rsid w:val="001D1C4D"/>
  </w:style>
  <w:style w:type="paragraph" w:customStyle="1" w:styleId="D07BDBBF9AC6AD43BBBFC11F21E2755A">
    <w:name w:val="D07BDBBF9AC6AD43BBBFC11F21E2755A"/>
    <w:rsid w:val="001D1C4D"/>
  </w:style>
  <w:style w:type="paragraph" w:customStyle="1" w:styleId="46BFA3CA0393EF4A96DC6A71EBA70400">
    <w:name w:val="46BFA3CA0393EF4A96DC6A71EBA70400"/>
    <w:rsid w:val="001D1C4D"/>
  </w:style>
  <w:style w:type="paragraph" w:customStyle="1" w:styleId="72429BCA323DE14B91E1618AD20FC4FA">
    <w:name w:val="72429BCA323DE14B91E1618AD20FC4FA"/>
    <w:rsid w:val="001D1C4D"/>
  </w:style>
  <w:style w:type="paragraph" w:customStyle="1" w:styleId="39AE7CE23439994299BFAF684D853A53">
    <w:name w:val="39AE7CE23439994299BFAF684D853A53"/>
    <w:rsid w:val="001D1C4D"/>
  </w:style>
  <w:style w:type="paragraph" w:customStyle="1" w:styleId="65F0E56F6CAF144FB6CF00B39DD8A5CF">
    <w:name w:val="65F0E56F6CAF144FB6CF00B39DD8A5CF"/>
    <w:rsid w:val="001D1C4D"/>
  </w:style>
  <w:style w:type="paragraph" w:customStyle="1" w:styleId="268176EBC6F46243BF8FB088A1E5E1BF">
    <w:name w:val="268176EBC6F46243BF8FB088A1E5E1BF"/>
    <w:rsid w:val="001D1C4D"/>
  </w:style>
  <w:style w:type="paragraph" w:customStyle="1" w:styleId="6FF80AF78DECF640B7343EB27BCAA6D3">
    <w:name w:val="6FF80AF78DECF640B7343EB27BCAA6D3"/>
    <w:rsid w:val="001D1C4D"/>
  </w:style>
  <w:style w:type="paragraph" w:customStyle="1" w:styleId="46EB97B8DAD19A4F891422F3F8BD0D59">
    <w:name w:val="46EB97B8DAD19A4F891422F3F8BD0D59"/>
    <w:rsid w:val="001D1C4D"/>
  </w:style>
  <w:style w:type="paragraph" w:customStyle="1" w:styleId="BA9EF567CDA11E44A915E295AB34F5CD">
    <w:name w:val="BA9EF567CDA11E44A915E295AB34F5CD"/>
    <w:rsid w:val="001D1C4D"/>
  </w:style>
  <w:style w:type="paragraph" w:customStyle="1" w:styleId="A41518324DC1C34E8CF970C16118338E">
    <w:name w:val="A41518324DC1C34E8CF970C16118338E"/>
    <w:rsid w:val="001D1C4D"/>
  </w:style>
  <w:style w:type="paragraph" w:customStyle="1" w:styleId="612B95FC5ACDBE43A76341160812D78D">
    <w:name w:val="612B95FC5ACDBE43A76341160812D78D"/>
    <w:rsid w:val="001D1C4D"/>
  </w:style>
  <w:style w:type="paragraph" w:customStyle="1" w:styleId="EC62ED91D4A61D46A1463069410DFC0D">
    <w:name w:val="EC62ED91D4A61D46A1463069410DFC0D"/>
    <w:rsid w:val="001D1C4D"/>
  </w:style>
  <w:style w:type="paragraph" w:customStyle="1" w:styleId="2F7E97E185A8B14089C4BE6160C071F0">
    <w:name w:val="2F7E97E185A8B14089C4BE6160C071F0"/>
    <w:rsid w:val="001D1C4D"/>
  </w:style>
  <w:style w:type="paragraph" w:customStyle="1" w:styleId="BF597CDC72D455458ABC2887D1ADF8B6">
    <w:name w:val="BF597CDC72D455458ABC2887D1ADF8B6"/>
    <w:rsid w:val="001D1C4D"/>
  </w:style>
  <w:style w:type="paragraph" w:customStyle="1" w:styleId="A5BB7A23A0D6CC48A6F8F4D7976314AA">
    <w:name w:val="A5BB7A23A0D6CC48A6F8F4D7976314AA"/>
    <w:rsid w:val="001D1C4D"/>
  </w:style>
  <w:style w:type="paragraph" w:customStyle="1" w:styleId="2C47F8A4024AC640B87C64E161BFC2B2">
    <w:name w:val="2C47F8A4024AC640B87C64E161BFC2B2"/>
    <w:rsid w:val="001D1C4D"/>
  </w:style>
  <w:style w:type="paragraph" w:customStyle="1" w:styleId="DC3634375990224F90C77D9FB0B39199">
    <w:name w:val="DC3634375990224F90C77D9FB0B39199"/>
    <w:rsid w:val="001D1C4D"/>
  </w:style>
  <w:style w:type="paragraph" w:customStyle="1" w:styleId="50E220F7F5F63648B1061D0C8567F60E">
    <w:name w:val="50E220F7F5F63648B1061D0C8567F60E"/>
    <w:rsid w:val="001D1C4D"/>
  </w:style>
  <w:style w:type="paragraph" w:customStyle="1" w:styleId="983C1DCC0FA8124B950F365BEBD08E42">
    <w:name w:val="983C1DCC0FA8124B950F365BEBD08E42"/>
    <w:rsid w:val="001D1C4D"/>
  </w:style>
  <w:style w:type="paragraph" w:customStyle="1" w:styleId="FE2D69D6CC961149954DC3BF23F18279">
    <w:name w:val="FE2D69D6CC961149954DC3BF23F18279"/>
    <w:rsid w:val="001D1C4D"/>
  </w:style>
  <w:style w:type="paragraph" w:customStyle="1" w:styleId="6CC7298E45DA0C4AA3080263C5AC3B83">
    <w:name w:val="6CC7298E45DA0C4AA3080263C5AC3B83"/>
    <w:rsid w:val="001D1C4D"/>
  </w:style>
  <w:style w:type="paragraph" w:customStyle="1" w:styleId="7BDDB3787BA6E7499CAC394F7BCB8C37">
    <w:name w:val="7BDDB3787BA6E7499CAC394F7BCB8C37"/>
    <w:rsid w:val="001D1C4D"/>
  </w:style>
  <w:style w:type="paragraph" w:customStyle="1" w:styleId="5F09F40F8117B54B9156FFECF912EAB0">
    <w:name w:val="5F09F40F8117B54B9156FFECF912EAB0"/>
    <w:rsid w:val="001D1C4D"/>
  </w:style>
  <w:style w:type="paragraph" w:customStyle="1" w:styleId="23BED40547ACFD429EC27319D137B881">
    <w:name w:val="23BED40547ACFD429EC27319D137B881"/>
    <w:rsid w:val="001D1C4D"/>
  </w:style>
  <w:style w:type="paragraph" w:customStyle="1" w:styleId="E1D4E67AD6ACAE478839255AB995F9DE">
    <w:name w:val="E1D4E67AD6ACAE478839255AB995F9DE"/>
    <w:rsid w:val="001D1C4D"/>
  </w:style>
  <w:style w:type="paragraph" w:customStyle="1" w:styleId="CCAA9B6186462B4088F87DDA4D997216">
    <w:name w:val="CCAA9B6186462B4088F87DDA4D997216"/>
    <w:rsid w:val="001D1C4D"/>
  </w:style>
  <w:style w:type="paragraph" w:customStyle="1" w:styleId="EFF3A6A217A9A14C8DB5BC3BEBB0253C">
    <w:name w:val="EFF3A6A217A9A14C8DB5BC3BEBB0253C"/>
    <w:rsid w:val="001D1C4D"/>
  </w:style>
  <w:style w:type="paragraph" w:customStyle="1" w:styleId="59089E0A60A00B44BC75B8371ED64B01">
    <w:name w:val="59089E0A60A00B44BC75B8371ED64B01"/>
    <w:rsid w:val="001D1C4D"/>
  </w:style>
  <w:style w:type="paragraph" w:customStyle="1" w:styleId="FA3CBF6D2456FC40AE8F921056B62FFD">
    <w:name w:val="FA3CBF6D2456FC40AE8F921056B62FFD"/>
    <w:rsid w:val="00760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{F22A07C1-4F73-D94B-A3F0-504D7BEA1D82}tf16402488.dotx</Template>
  <TotalTime>92</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 dholakiya</dc:creator>
  <cp:keywords/>
  <dc:description/>
  <cp:lastModifiedBy>shain dholakiya</cp:lastModifiedBy>
  <cp:revision>36</cp:revision>
  <dcterms:created xsi:type="dcterms:W3CDTF">2019-01-15T00:20:00Z</dcterms:created>
  <dcterms:modified xsi:type="dcterms:W3CDTF">2019-02-17T21:58:00Z</dcterms:modified>
  <cp:category/>
</cp:coreProperties>
</file>